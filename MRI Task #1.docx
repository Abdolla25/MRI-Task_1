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14:paraId="28D88FC5" w14:textId="1F7BFFED" w:rsidR="003B0DDB" w:rsidRDefault="00C43ED2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3B7029B1" wp14:editId="52A13189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15015981"/>
                                  <w:placeholder>
                                    <w:docPart w:val="CB0355449D2E41B389F31C72DF77661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03E7BA" w14:textId="25143EB9" w:rsidR="003B0DDB" w:rsidRDefault="008D0A5B">
                                    <w:pPr>
                                      <w:pStyle w:val="Title"/>
                                    </w:pPr>
                                    <w:r>
                                      <w:t>MRI</w:t>
                                    </w:r>
                                    <w:r w:rsidR="00EB735B">
                                      <w:t xml:space="preserve"> </w:t>
                                    </w:r>
                                    <w:r>
                                      <w:t>Task #1</w:t>
                                    </w:r>
                                  </w:p>
                                </w:sdtContent>
                              </w:sdt>
                              <w:p w14:paraId="10DDBF50" w14:textId="24F1603D" w:rsidR="003B0DDB" w:rsidRDefault="003B0DDB">
                                <w:pPr>
                                  <w:pStyle w:val="Subtitle"/>
                                  <w:ind w:left="144" w:right="720"/>
                                </w:pPr>
                              </w:p>
                              <w:p w14:paraId="23B70B19" w14:textId="45D92656" w:rsidR="008D0A5B" w:rsidRDefault="008D0A5B" w:rsidP="008D0A5B">
                                <w:pPr>
                                  <w:rPr>
                                    <w:color w:val="549E39" w:themeColor="accent1"/>
                                    <w:szCs w:val="24"/>
                                    <w:rtl/>
                                  </w:rPr>
                                </w:pP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Abdulla Ahmed Ali</w:t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Zahran</w:t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Sec:</w:t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2</w:t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B</w:t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e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n</w:t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ch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:</w:t>
                                </w:r>
                                <w:r w:rsidR="0079165C"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5</w:t>
                                </w:r>
                              </w:p>
                              <w:p w14:paraId="725A5F44" w14:textId="4DAB9138" w:rsidR="0079165C" w:rsidRPr="0079165C" w:rsidRDefault="0079165C" w:rsidP="0079165C">
                                <w:pPr>
                                  <w:rPr>
                                    <w:color w:val="549E39" w:themeColor="accent1"/>
                                    <w:szCs w:val="24"/>
                                  </w:rPr>
                                </w:pP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Samar Ibrahim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Sec: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B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e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ch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40</w:t>
                                </w:r>
                              </w:p>
                              <w:p w14:paraId="10059B7B" w14:textId="04510F77" w:rsidR="0079165C" w:rsidRPr="0079165C" w:rsidRDefault="0079165C" w:rsidP="0079165C">
                                <w:pPr>
                                  <w:rPr>
                                    <w:color w:val="549E39" w:themeColor="accent1"/>
                                    <w:szCs w:val="24"/>
                                  </w:rPr>
                                </w:pP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S</w:t>
                                </w:r>
                                <w:proofErr w:type="spellStart"/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hymaa </w:t>
                                </w:r>
                                <w:proofErr w:type="spellEnd"/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Gamal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Sec: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B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e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ch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1</w:t>
                                </w:r>
                              </w:p>
                              <w:p w14:paraId="50F6AC71" w14:textId="76CBCF18" w:rsidR="0079165C" w:rsidRPr="0079165C" w:rsidRDefault="0079165C" w:rsidP="0079165C">
                                <w:pPr>
                                  <w:rPr>
                                    <w:color w:val="549E39" w:themeColor="accent1"/>
                                    <w:szCs w:val="24"/>
                                  </w:rPr>
                                </w:pPr>
                                <w:proofErr w:type="spellStart"/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Sondos</w:t>
                                </w:r>
                                <w:proofErr w:type="spellEnd"/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Mohamed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Sec: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ab/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B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e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ch</w:t>
                                </w:r>
                                <w:r w:rsidRPr="0079165C">
                                  <w:rPr>
                                    <w:color w:val="549E39" w:themeColor="accent1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49E39" w:themeColor="accent1"/>
                                    <w:szCs w:val="24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3B702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2115015981"/>
                            <w:placeholder>
                              <w:docPart w:val="CB0355449D2E41B389F31C72DF776618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03E7BA" w14:textId="25143EB9" w:rsidR="003B0DDB" w:rsidRDefault="008D0A5B">
                              <w:pPr>
                                <w:pStyle w:val="Title"/>
                              </w:pPr>
                              <w:r>
                                <w:t>MRI</w:t>
                              </w:r>
                              <w:r w:rsidR="00EB735B">
                                <w:t xml:space="preserve"> </w:t>
                              </w:r>
                              <w:r>
                                <w:t>Task #1</w:t>
                              </w:r>
                            </w:p>
                          </w:sdtContent>
                        </w:sdt>
                        <w:p w14:paraId="10DDBF50" w14:textId="24F1603D" w:rsidR="003B0DDB" w:rsidRDefault="003B0DDB">
                          <w:pPr>
                            <w:pStyle w:val="Subtitle"/>
                            <w:ind w:left="144" w:right="720"/>
                          </w:pPr>
                        </w:p>
                        <w:p w14:paraId="23B70B19" w14:textId="45D92656" w:rsidR="008D0A5B" w:rsidRDefault="008D0A5B" w:rsidP="008D0A5B">
                          <w:pPr>
                            <w:rPr>
                              <w:color w:val="549E39" w:themeColor="accent1"/>
                              <w:szCs w:val="24"/>
                              <w:rtl/>
                            </w:rPr>
                          </w:pP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Abdulla Ahmed Ali</w:t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 xml:space="preserve"> Zahran</w:t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Sec:</w:t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2</w:t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B</w:t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>e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n</w:t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>ch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:</w:t>
                          </w:r>
                          <w:r w:rsidR="0079165C"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5</w:t>
                          </w:r>
                        </w:p>
                        <w:p w14:paraId="725A5F44" w14:textId="4DAB9138" w:rsidR="0079165C" w:rsidRPr="0079165C" w:rsidRDefault="0079165C" w:rsidP="0079165C">
                          <w:pPr>
                            <w:rPr>
                              <w:color w:val="549E39" w:themeColor="accent1"/>
                              <w:szCs w:val="24"/>
                            </w:rPr>
                          </w:pP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Samar Ibrahim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Sec: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B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e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ch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40</w:t>
                          </w:r>
                        </w:p>
                        <w:p w14:paraId="10059B7B" w14:textId="04510F77" w:rsidR="0079165C" w:rsidRPr="0079165C" w:rsidRDefault="0079165C" w:rsidP="0079165C">
                          <w:pPr>
                            <w:rPr>
                              <w:color w:val="549E39" w:themeColor="accent1"/>
                              <w:szCs w:val="24"/>
                            </w:rPr>
                          </w:pP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S</w:t>
                          </w:r>
                          <w:proofErr w:type="spellStart"/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 xml:space="preserve">hymaa </w:t>
                          </w:r>
                          <w:proofErr w:type="spellEnd"/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Gamal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Sec: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B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e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ch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1</w:t>
                          </w:r>
                        </w:p>
                        <w:p w14:paraId="50F6AC71" w14:textId="76CBCF18" w:rsidR="0079165C" w:rsidRPr="0079165C" w:rsidRDefault="0079165C" w:rsidP="0079165C">
                          <w:pPr>
                            <w:rPr>
                              <w:color w:val="549E39" w:themeColor="accent1"/>
                              <w:szCs w:val="24"/>
                            </w:rPr>
                          </w:pPr>
                          <w:proofErr w:type="spellStart"/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Sondos</w:t>
                          </w:r>
                          <w:proofErr w:type="spellEnd"/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 xml:space="preserve"> Mohamed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Sec: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ab/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B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e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ch</w:t>
                          </w:r>
                          <w:r w:rsidRPr="0079165C">
                            <w:rPr>
                              <w:color w:val="549E39" w:themeColor="accent1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49E39" w:themeColor="accent1"/>
                              <w:szCs w:val="24"/>
                            </w:rPr>
                            <w:t>42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10302B" w14:textId="77777777" w:rsidR="003B0DDB" w:rsidRDefault="00C43ED2">
          <w:pPr>
            <w:rPr>
              <w:b/>
              <w:bCs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3148C8E" w14:textId="77777777" w:rsidR="003B0DDB" w:rsidRDefault="00C43ED2">
          <w:pPr>
            <w:pStyle w:val="TOCHeading"/>
          </w:pPr>
          <w:r>
            <w:t>Contents</w:t>
          </w:r>
          <w:bookmarkStart w:id="0" w:name="_GoBack"/>
          <w:bookmarkEnd w:id="0"/>
        </w:p>
        <w:p w14:paraId="7546DE4A" w14:textId="55EB76B3" w:rsidR="00496B70" w:rsidRDefault="00C43ED2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r>
            <w:rPr>
              <w:color w:val="7F7F7F" w:themeColor="text1" w:themeTint="80"/>
              <w:sz w:val="22"/>
            </w:rPr>
            <w:fldChar w:fldCharType="begin"/>
          </w:r>
          <w:r>
            <w:instrText xml:space="preserve"> TOC \o "1-1" \h \z \u </w:instrText>
          </w:r>
          <w:r>
            <w:rPr>
              <w:color w:val="7F7F7F" w:themeColor="text1" w:themeTint="80"/>
              <w:sz w:val="22"/>
            </w:rPr>
            <w:fldChar w:fldCharType="separate"/>
          </w:r>
          <w:hyperlink w:anchor="_Toc37110518" w:history="1">
            <w:r w:rsidR="00496B70" w:rsidRPr="00D90FFB">
              <w:rPr>
                <w:rStyle w:val="Hyperlink"/>
              </w:rPr>
              <w:t>Bloch Equations</w:t>
            </w:r>
            <w:r w:rsidR="00496B70">
              <w:rPr>
                <w:webHidden/>
              </w:rPr>
              <w:tab/>
            </w:r>
            <w:r w:rsidR="00496B70">
              <w:rPr>
                <w:webHidden/>
              </w:rPr>
              <w:fldChar w:fldCharType="begin"/>
            </w:r>
            <w:r w:rsidR="00496B70">
              <w:rPr>
                <w:webHidden/>
              </w:rPr>
              <w:instrText xml:space="preserve"> PAGEREF _Toc37110518 \h </w:instrText>
            </w:r>
            <w:r w:rsidR="00496B70">
              <w:rPr>
                <w:webHidden/>
              </w:rPr>
            </w:r>
            <w:r w:rsidR="00496B70">
              <w:rPr>
                <w:webHidden/>
              </w:rPr>
              <w:fldChar w:fldCharType="separate"/>
            </w:r>
            <w:r w:rsidR="000C1F24">
              <w:rPr>
                <w:webHidden/>
              </w:rPr>
              <w:t>1</w:t>
            </w:r>
            <w:r w:rsidR="00496B70">
              <w:rPr>
                <w:webHidden/>
              </w:rPr>
              <w:fldChar w:fldCharType="end"/>
            </w:r>
          </w:hyperlink>
        </w:p>
        <w:p w14:paraId="3ACAC148" w14:textId="699E20B3" w:rsidR="00496B70" w:rsidRDefault="00496B70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hyperlink w:anchor="_Toc37110519" w:history="1">
            <w:r w:rsidRPr="00D90FFB">
              <w:rPr>
                <w:rStyle w:val="Hyperlink"/>
              </w:rPr>
              <w:t>Image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_Toc37110519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1F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AA4B23" w14:textId="7C30C01C" w:rsidR="003B0DDB" w:rsidRDefault="00C43ED2">
          <w:pPr>
            <w:spacing w:before="40" w:after="160" w:line="288" w:lineRule="auto"/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33115455" w14:textId="77777777" w:rsidR="003B0DDB" w:rsidRDefault="003B0DDB"/>
    <w:p w14:paraId="3ADD19D2" w14:textId="77777777" w:rsidR="003B0DDB" w:rsidRDefault="003B0DDB">
      <w:pPr>
        <w:sectPr w:rsidR="003B0DDB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14:paraId="46D38D5E" w14:textId="7A70675D" w:rsidR="00811286" w:rsidRPr="00EB735B" w:rsidRDefault="00811286" w:rsidP="00077997">
      <w:pPr>
        <w:pStyle w:val="Heading1"/>
        <w:spacing w:before="0"/>
        <w:rPr>
          <w:rFonts w:hint="cs"/>
          <w:sz w:val="36"/>
          <w:szCs w:val="18"/>
          <w:rtl/>
          <w:lang w:bidi="ar-EG"/>
        </w:rPr>
      </w:pPr>
      <w:bookmarkStart w:id="1" w:name="_Toc37110518"/>
      <w:r w:rsidRPr="00F73E76">
        <w:rPr>
          <w:sz w:val="36"/>
          <w:szCs w:val="18"/>
        </w:rPr>
        <w:lastRenderedPageBreak/>
        <w:t>Bloch Equation</w:t>
      </w:r>
      <w:r w:rsidR="00077997">
        <w:rPr>
          <w:sz w:val="36"/>
          <w:szCs w:val="18"/>
        </w:rPr>
        <w:t>s</w:t>
      </w:r>
      <w:bookmarkEnd w:id="1"/>
    </w:p>
    <w:p w14:paraId="3E87D639" w14:textId="31B16848" w:rsidR="00101B6C" w:rsidRPr="00F73E76" w:rsidRDefault="00101B6C" w:rsidP="00F73E76">
      <w:pPr>
        <w:rPr>
          <w:szCs w:val="24"/>
        </w:rPr>
      </w:pPr>
      <w:r w:rsidRPr="00F73E76">
        <w:rPr>
          <w:szCs w:val="24"/>
        </w:rPr>
        <w:t>This is a representation for Bloch Equation in 3-D space using Python IDE</w:t>
      </w:r>
    </w:p>
    <w:p w14:paraId="27B24592" w14:textId="28891666" w:rsidR="00101B6C" w:rsidRPr="00F73E76" w:rsidRDefault="00077997" w:rsidP="00F73E76">
      <w:pPr>
        <w:rPr>
          <w:szCs w:val="24"/>
        </w:rPr>
      </w:pPr>
      <w:r>
        <w:rPr>
          <w:szCs w:val="24"/>
        </w:rPr>
        <w:t xml:space="preserve">We have generated </w:t>
      </w:r>
      <w:r w:rsidR="00101B6C" w:rsidRPr="00F73E76">
        <w:rPr>
          <w:szCs w:val="24"/>
        </w:rPr>
        <w:t>the following</w:t>
      </w:r>
      <w:r>
        <w:rPr>
          <w:szCs w:val="24"/>
        </w:rPr>
        <w:t xml:space="preserve"> images</w:t>
      </w:r>
      <w:r w:rsidR="002E317B">
        <w:rPr>
          <w:szCs w:val="24"/>
        </w:rPr>
        <w:t xml:space="preserve"> below</w:t>
      </w:r>
      <w:r w:rsidR="00101B6C" w:rsidRPr="00F73E76">
        <w:rPr>
          <w:szCs w:val="24"/>
        </w:rPr>
        <w:t>:</w:t>
      </w:r>
    </w:p>
    <w:p w14:paraId="7D23C32F" w14:textId="1DBDD74F" w:rsidR="00101B6C" w:rsidRPr="007B62EB" w:rsidRDefault="00101B6C" w:rsidP="00F73E76">
      <w:pPr>
        <w:pStyle w:val="ListParagraph"/>
        <w:numPr>
          <w:ilvl w:val="0"/>
          <w:numId w:val="10"/>
        </w:numPr>
        <w:rPr>
          <w:color w:val="404040" w:themeColor="text1" w:themeTint="BF"/>
          <w:sz w:val="22"/>
          <w:szCs w:val="24"/>
        </w:rPr>
      </w:pPr>
      <w:r w:rsidRPr="007B62EB">
        <w:rPr>
          <w:color w:val="404040" w:themeColor="text1" w:themeTint="BF"/>
          <w:sz w:val="22"/>
          <w:szCs w:val="24"/>
        </w:rPr>
        <w:t>M vector with angular frequency 30deg</w:t>
      </w:r>
    </w:p>
    <w:p w14:paraId="6003D769" w14:textId="16F9BAC2" w:rsidR="00101B6C" w:rsidRPr="007B62EB" w:rsidRDefault="00101B6C" w:rsidP="00F73E76">
      <w:pPr>
        <w:pStyle w:val="ListParagraph"/>
        <w:numPr>
          <w:ilvl w:val="0"/>
          <w:numId w:val="10"/>
        </w:numPr>
        <w:rPr>
          <w:color w:val="404040" w:themeColor="text1" w:themeTint="BF"/>
          <w:sz w:val="22"/>
          <w:szCs w:val="24"/>
        </w:rPr>
      </w:pPr>
      <w:r w:rsidRPr="007B62EB">
        <w:rPr>
          <w:color w:val="404040" w:themeColor="text1" w:themeTint="BF"/>
          <w:sz w:val="22"/>
          <w:szCs w:val="24"/>
        </w:rPr>
        <w:t>Excitation Mode with angular frequency 30deg</w:t>
      </w:r>
    </w:p>
    <w:p w14:paraId="0E6BC25F" w14:textId="057E5BC7" w:rsidR="00101B6C" w:rsidRPr="007B62EB" w:rsidRDefault="00101B6C" w:rsidP="00F73E76">
      <w:pPr>
        <w:pStyle w:val="ListParagraph"/>
        <w:numPr>
          <w:ilvl w:val="0"/>
          <w:numId w:val="10"/>
        </w:numPr>
        <w:rPr>
          <w:color w:val="404040" w:themeColor="text1" w:themeTint="BF"/>
          <w:sz w:val="22"/>
          <w:szCs w:val="24"/>
        </w:rPr>
      </w:pPr>
      <w:r w:rsidRPr="007B62EB">
        <w:rPr>
          <w:color w:val="404040" w:themeColor="text1" w:themeTint="BF"/>
          <w:sz w:val="22"/>
          <w:szCs w:val="24"/>
        </w:rPr>
        <w:t>Relaxation Mode with angular frequency 30deg</w:t>
      </w:r>
    </w:p>
    <w:p w14:paraId="570C6737" w14:textId="5B9396B7" w:rsidR="00101B6C" w:rsidRPr="007B62EB" w:rsidRDefault="00101B6C" w:rsidP="00F73E76">
      <w:pPr>
        <w:pStyle w:val="ListParagraph"/>
        <w:numPr>
          <w:ilvl w:val="0"/>
          <w:numId w:val="10"/>
        </w:numPr>
        <w:rPr>
          <w:color w:val="404040" w:themeColor="text1" w:themeTint="BF"/>
          <w:sz w:val="22"/>
          <w:szCs w:val="24"/>
        </w:rPr>
      </w:pPr>
      <w:r w:rsidRPr="007B62EB">
        <w:rPr>
          <w:color w:val="404040" w:themeColor="text1" w:themeTint="BF"/>
          <w:sz w:val="22"/>
          <w:szCs w:val="24"/>
        </w:rPr>
        <w:t>Excitation - Relaxation Mode</w:t>
      </w:r>
    </w:p>
    <w:p w14:paraId="11E0855F" w14:textId="4809D7E0" w:rsidR="00101B6C" w:rsidRPr="007B62EB" w:rsidRDefault="00101B6C" w:rsidP="00F73E76">
      <w:pPr>
        <w:pStyle w:val="ListParagraph"/>
        <w:numPr>
          <w:ilvl w:val="0"/>
          <w:numId w:val="10"/>
        </w:numPr>
        <w:rPr>
          <w:color w:val="404040" w:themeColor="text1" w:themeTint="BF"/>
          <w:sz w:val="22"/>
          <w:szCs w:val="24"/>
        </w:rPr>
      </w:pPr>
      <w:r w:rsidRPr="007B62EB">
        <w:rPr>
          <w:color w:val="404040" w:themeColor="text1" w:themeTint="BF"/>
          <w:sz w:val="22"/>
          <w:szCs w:val="24"/>
        </w:rPr>
        <w:t>Excitation - Relaxation Trajectory on X-Y plane</w:t>
      </w:r>
    </w:p>
    <w:p w14:paraId="6D693F90" w14:textId="3CAB8DB5" w:rsidR="00101B6C" w:rsidRPr="007B62EB" w:rsidRDefault="00101B6C" w:rsidP="00F73E76">
      <w:pPr>
        <w:pStyle w:val="ListParagraph"/>
        <w:numPr>
          <w:ilvl w:val="0"/>
          <w:numId w:val="10"/>
        </w:numPr>
        <w:rPr>
          <w:color w:val="404040" w:themeColor="text1" w:themeTint="BF"/>
          <w:sz w:val="22"/>
          <w:szCs w:val="24"/>
        </w:rPr>
      </w:pPr>
      <w:r w:rsidRPr="007B62EB">
        <w:rPr>
          <w:color w:val="404040" w:themeColor="text1" w:themeTint="BF"/>
          <w:sz w:val="22"/>
          <w:szCs w:val="24"/>
        </w:rPr>
        <w:t>Relaxation - Excitation Mode</w:t>
      </w:r>
    </w:p>
    <w:p w14:paraId="5349DED1" w14:textId="1C6830B9" w:rsidR="00101B6C" w:rsidRPr="007B62EB" w:rsidRDefault="00101B6C" w:rsidP="00F73E76">
      <w:pPr>
        <w:pStyle w:val="ListParagraph"/>
        <w:numPr>
          <w:ilvl w:val="0"/>
          <w:numId w:val="10"/>
        </w:numPr>
        <w:rPr>
          <w:color w:val="404040" w:themeColor="text1" w:themeTint="BF"/>
          <w:sz w:val="22"/>
          <w:szCs w:val="24"/>
        </w:rPr>
      </w:pPr>
      <w:r w:rsidRPr="007B62EB">
        <w:rPr>
          <w:color w:val="404040" w:themeColor="text1" w:themeTint="BF"/>
          <w:sz w:val="22"/>
          <w:szCs w:val="24"/>
        </w:rPr>
        <w:t>Relaxation - Excitation Trajectory on X-Y plane</w:t>
      </w:r>
    </w:p>
    <w:p w14:paraId="22B0A0D2" w14:textId="49463AF3" w:rsidR="00EA1A8F" w:rsidRPr="00700F21" w:rsidRDefault="00EA1A8F" w:rsidP="00EA1A8F">
      <w:pPr>
        <w:pStyle w:val="ListNumber"/>
        <w:numPr>
          <w:ilvl w:val="0"/>
          <w:numId w:val="0"/>
        </w:numPr>
        <w:rPr>
          <w:color w:val="auto"/>
          <w:lang w:bidi="ar-EG"/>
        </w:rPr>
      </w:pPr>
      <w:r w:rsidRPr="00700F21">
        <w:rPr>
          <w:color w:val="auto"/>
          <w:lang w:bidi="ar-EG"/>
        </w:rPr>
        <w:t xml:space="preserve">Main Equations for M </w:t>
      </w:r>
      <w:r w:rsidR="00700F21" w:rsidRPr="00700F21">
        <w:rPr>
          <w:color w:val="auto"/>
          <w:lang w:bidi="ar-EG"/>
        </w:rPr>
        <w:t>vector:</w:t>
      </w:r>
    </w:p>
    <w:p w14:paraId="0C7F2334" w14:textId="70A218CC" w:rsidR="00EA1A8F" w:rsidRPr="00700F21" w:rsidRDefault="00700F21" w:rsidP="00700F21">
      <w:pPr>
        <w:pStyle w:val="ListNumber"/>
        <w:numPr>
          <w:ilvl w:val="0"/>
          <w:numId w:val="12"/>
        </w:numPr>
        <w:rPr>
          <w:rFonts w:ascii="Cambria Math" w:hAnsi="Cambria Math"/>
          <w:lang w:bidi="ar-EG"/>
          <w:oMath/>
        </w:rPr>
      </w:pPr>
      <m:oMath>
        <m:r>
          <w:rPr>
            <w:rFonts w:ascii="Cambria Math" w:hAnsi="Cambria Math"/>
            <w:lang w:bidi="ar-EG"/>
          </w:rPr>
          <m:t>X = sin(z)</m:t>
        </m:r>
        <m:r>
          <w:rPr>
            <w:rFonts w:ascii="Cambria Math" w:hAnsi="Cambria Math"/>
            <w:lang w:bidi="ar-EG"/>
          </w:rPr>
          <m:t>×</m:t>
        </m:r>
        <m:r>
          <w:rPr>
            <w:rFonts w:ascii="Cambria Math" w:hAnsi="Cambria Math"/>
            <w:lang w:bidi="ar-EG"/>
          </w:rPr>
          <m:t xml:space="preserve"> cos(t)</m:t>
        </m:r>
      </m:oMath>
    </w:p>
    <w:p w14:paraId="48908A4D" w14:textId="66F4C324" w:rsidR="00EA1A8F" w:rsidRPr="00700F21" w:rsidRDefault="00700F21" w:rsidP="00700F21">
      <w:pPr>
        <w:pStyle w:val="ListNumber"/>
        <w:numPr>
          <w:ilvl w:val="0"/>
          <w:numId w:val="12"/>
        </w:numPr>
        <w:rPr>
          <w:rFonts w:ascii="Cambria Math" w:hAnsi="Cambria Math"/>
          <w:lang w:bidi="ar-EG"/>
          <w:oMath/>
        </w:rPr>
      </w:pPr>
      <m:oMath>
        <m:r>
          <w:rPr>
            <w:rFonts w:ascii="Cambria Math" w:hAnsi="Cambria Math"/>
            <w:lang w:bidi="ar-EG"/>
          </w:rPr>
          <m:t xml:space="preserve">Y = sin(z) </m:t>
        </m:r>
        <m:r>
          <w:rPr>
            <w:rFonts w:ascii="Cambria Math" w:hAnsi="Cambria Math"/>
            <w:lang w:bidi="ar-EG"/>
          </w:rPr>
          <m:t>×</m:t>
        </m:r>
        <m:r>
          <w:rPr>
            <w:rFonts w:ascii="Cambria Math" w:hAnsi="Cambria Math"/>
            <w:lang w:bidi="ar-EG"/>
          </w:rPr>
          <m:t xml:space="preserve"> sin(t)</m:t>
        </m:r>
      </m:oMath>
    </w:p>
    <w:p w14:paraId="10867EBB" w14:textId="654F0E05" w:rsidR="00700F21" w:rsidRPr="00700F21" w:rsidRDefault="00700F21" w:rsidP="00700F21">
      <w:pPr>
        <w:pStyle w:val="ListNumber"/>
        <w:numPr>
          <w:ilvl w:val="0"/>
          <w:numId w:val="12"/>
        </w:numPr>
        <w:jc w:val="both"/>
        <w:rPr>
          <w:rFonts w:eastAsiaTheme="minorEastAsia"/>
          <w:lang w:bidi="ar-EG"/>
        </w:rPr>
      </w:pPr>
      <m:oMath>
        <m:r>
          <w:rPr>
            <w:rFonts w:ascii="Cambria Math" w:hAnsi="Cambria Math"/>
            <w:lang w:bidi="ar-EG"/>
          </w:rPr>
          <m:t>Z =</m:t>
        </m:r>
        <m:func>
          <m:funcPr>
            <m:ctrlPr>
              <w:rPr>
                <w:rFonts w:ascii="Cambria Math" w:hAnsi="Cambria Math"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ar-EG"/>
              </w:rPr>
              <m:t>cos</m:t>
            </m:r>
            <m:ctrlPr>
              <w:rPr>
                <w:rFonts w:ascii="Cambria Math" w:hAnsi="Cambria Math"/>
                <w:i/>
                <w:lang w:bidi="ar-EG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dPr>
              <m:e>
                <m:r>
                  <w:rPr>
                    <w:rFonts w:ascii="Cambria Math" w:hAnsi="Cambria Math"/>
                    <w:lang w:bidi="ar-EG"/>
                  </w:rPr>
                  <m:t>z</m:t>
                </m:r>
              </m:e>
            </m:d>
          </m:e>
        </m:func>
      </m:oMath>
    </w:p>
    <w:p w14:paraId="6E110453" w14:textId="49590750" w:rsidR="00700F21" w:rsidRPr="00700F21" w:rsidRDefault="00F71498" w:rsidP="00700F21">
      <w:pPr>
        <w:rPr>
          <w:lang w:bidi="ar-EG"/>
        </w:rPr>
      </w:pPr>
      <w:r w:rsidRPr="00077997">
        <w:rPr>
          <w:lang w:bidi="ar-EG"/>
        </w:rPr>
        <w:drawing>
          <wp:anchor distT="0" distB="0" distL="114300" distR="114300" simplePos="0" relativeHeight="251675648" behindDoc="1" locked="0" layoutInCell="1" allowOverlap="1" wp14:anchorId="20F850E9" wp14:editId="0E5B61A3">
            <wp:simplePos x="0" y="0"/>
            <wp:positionH relativeFrom="column">
              <wp:posOffset>1714500</wp:posOffset>
            </wp:positionH>
            <wp:positionV relativeFrom="paragraph">
              <wp:posOffset>485775</wp:posOffset>
            </wp:positionV>
            <wp:extent cx="365760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88" y="21224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26"/>
                    <a:stretch/>
                  </pic:blipFill>
                  <pic:spPr bwMode="auto">
                    <a:xfrm>
                      <a:off x="0" y="0"/>
                      <a:ext cx="365760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F21" w:rsidRPr="00700F21">
        <w:rPr>
          <w:lang w:bidi="ar-EG"/>
        </w:rPr>
        <w:t>where t represents the angle of rotation, z is the angular frequency, by</w:t>
      </w:r>
      <w:r w:rsidR="00700F21" w:rsidRPr="00700F21">
        <w:rPr>
          <w:lang w:bidi="ar-EG"/>
        </w:rPr>
        <w:t xml:space="preserve"> </w:t>
      </w:r>
      <w:r w:rsidR="00700F21" w:rsidRPr="00700F21">
        <w:rPr>
          <w:lang w:bidi="ar-EG"/>
        </w:rPr>
        <w:t>changing z value with respect to t time we have the following</w:t>
      </w:r>
      <w:r w:rsidR="00700F21" w:rsidRPr="00700F21">
        <w:rPr>
          <w:lang w:bidi="ar-EG"/>
        </w:rPr>
        <w:t xml:space="preserve"> </w:t>
      </w:r>
      <w:r w:rsidR="00700F21" w:rsidRPr="00700F21">
        <w:rPr>
          <w:lang w:bidi="ar-EG"/>
        </w:rPr>
        <w:t>representations:</w:t>
      </w:r>
    </w:p>
    <w:p w14:paraId="65253165" w14:textId="214DEEA7" w:rsidR="00700F21" w:rsidRDefault="00700F21" w:rsidP="00700F21">
      <w:pPr>
        <w:rPr>
          <w:lang w:bidi="ar-EG"/>
        </w:rPr>
      </w:pPr>
      <w:r w:rsidRPr="00700F21">
        <w:rPr>
          <w:lang w:bidi="ar-EG"/>
        </w:rPr>
        <w:t>Excitation Model</w:t>
      </w:r>
    </w:p>
    <w:p w14:paraId="66825422" w14:textId="3D895761" w:rsidR="00700F21" w:rsidRPr="00700F21" w:rsidRDefault="00700F21" w:rsidP="00700F21">
      <w:pPr>
        <w:pStyle w:val="ListNumber"/>
        <w:numPr>
          <w:ilvl w:val="0"/>
          <w:numId w:val="12"/>
        </w:numPr>
        <w:jc w:val="both"/>
        <w:rPr>
          <w:rFonts w:ascii="Cambria Math" w:hAnsi="Cambria Math"/>
          <w:i/>
          <w:lang w:bidi="ar-EG"/>
        </w:rPr>
      </w:pPr>
      <m:oMath>
        <m:r>
          <w:rPr>
            <w:rFonts w:ascii="Cambria Math" w:hAnsi="Cambria Math"/>
            <w:lang w:bidi="ar-EG"/>
          </w:rPr>
          <m:t>z =</m:t>
        </m:r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>pi</m:t>
            </m:r>
          </m:num>
          <m:den>
            <m:r>
              <w:rPr>
                <w:rFonts w:ascii="Cambria Math" w:hAnsi="Cambria Math"/>
                <w:lang w:bidi="ar-EG"/>
              </w:rPr>
              <m:t>2</m:t>
            </m:r>
          </m:den>
        </m:f>
        <m:r>
          <w:rPr>
            <w:rFonts w:ascii="Cambria Math" w:hAnsi="Cambria Math"/>
            <w:lang w:bidi="ar-EG"/>
          </w:rPr>
          <m:t>×</m:t>
        </m:r>
        <m:func>
          <m:funcPr>
            <m:ctrlPr>
              <w:rPr>
                <w:rFonts w:ascii="Cambria Math" w:hAnsi="Cambria Math"/>
                <w:i/>
                <w:lang w:bidi="ar-EG"/>
              </w:rPr>
            </m:ctrlPr>
          </m:funcPr>
          <m:fName>
            <m:r>
              <w:rPr>
                <w:rFonts w:ascii="Cambria Math" w:hAnsi="Cambria Math"/>
                <w:lang w:bidi="ar-EG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EG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bidi="ar-EG"/>
                      </w:rPr>
                      <m:t>4</m:t>
                    </m:r>
                  </m:den>
                </m:f>
              </m:e>
            </m:d>
          </m:e>
        </m:func>
      </m:oMath>
    </w:p>
    <w:p w14:paraId="58E9F276" w14:textId="0D34D7DE" w:rsidR="00700F21" w:rsidRPr="00700F21" w:rsidRDefault="00700F21" w:rsidP="00700F21">
      <w:pPr>
        <w:rPr>
          <w:lang w:bidi="ar-EG"/>
        </w:rPr>
      </w:pPr>
      <w:r>
        <w:rPr>
          <w:lang w:bidi="ar-EG"/>
        </w:rPr>
        <w:t xml:space="preserve">Relaxation </w:t>
      </w:r>
      <w:r w:rsidRPr="00700F21">
        <w:rPr>
          <w:lang w:bidi="ar-EG"/>
        </w:rPr>
        <w:t>Model</w:t>
      </w:r>
    </w:p>
    <w:p w14:paraId="4E73792F" w14:textId="738A9226" w:rsidR="00700F21" w:rsidRPr="00700F21" w:rsidRDefault="00700F21" w:rsidP="00700F21">
      <w:pPr>
        <w:pStyle w:val="ListNumber"/>
        <w:numPr>
          <w:ilvl w:val="0"/>
          <w:numId w:val="12"/>
        </w:numPr>
        <w:jc w:val="both"/>
        <w:rPr>
          <w:rFonts w:ascii="Cambria Math" w:hAnsi="Cambria Math"/>
          <w:i/>
          <w:lang w:bidi="ar-EG"/>
        </w:rPr>
      </w:pPr>
      <m:oMath>
        <m:r>
          <w:rPr>
            <w:rFonts w:ascii="Cambria Math" w:hAnsi="Cambria Math"/>
            <w:lang w:bidi="ar-EG"/>
          </w:rPr>
          <m:t>z =</m:t>
        </m:r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>pi</m:t>
            </m:r>
          </m:num>
          <m:den>
            <m:r>
              <w:rPr>
                <w:rFonts w:ascii="Cambria Math" w:hAnsi="Cambria Math"/>
                <w:lang w:bidi="ar-EG"/>
              </w:rPr>
              <m:t>2</m:t>
            </m:r>
          </m:den>
        </m:f>
        <m:r>
          <w:rPr>
            <w:rFonts w:ascii="Cambria Math" w:hAnsi="Cambria Math"/>
            <w:lang w:bidi="ar-EG"/>
          </w:rPr>
          <m:t>×</m:t>
        </m:r>
        <m:func>
          <m:funcPr>
            <m:ctrlPr>
              <w:rPr>
                <w:rFonts w:ascii="Cambria Math" w:hAnsi="Cambria Math"/>
                <w:i/>
                <w:lang w:bidi="ar-EG"/>
              </w:rPr>
            </m:ctrlPr>
          </m:funcPr>
          <m:fName>
            <m:r>
              <w:rPr>
                <w:rFonts w:ascii="Cambria Math" w:hAnsi="Cambria Math"/>
                <w:lang w:bidi="ar-EG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EG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bidi="ar-EG"/>
                      </w:rPr>
                      <m:t>4</m:t>
                    </m:r>
                  </m:den>
                </m:f>
              </m:e>
            </m:d>
          </m:e>
        </m:func>
      </m:oMath>
    </w:p>
    <w:p w14:paraId="32CED3AD" w14:textId="6713C320" w:rsidR="00077997" w:rsidRDefault="00700F21" w:rsidP="00077997">
      <w:pPr>
        <w:rPr>
          <w:lang w:bidi="ar-EG"/>
        </w:rPr>
      </w:pPr>
      <w:r w:rsidRPr="00700F21">
        <w:rPr>
          <w:lang w:bidi="ar-EG"/>
        </w:rPr>
        <w:t>Also,</w:t>
      </w:r>
      <w:r w:rsidRPr="00700F21">
        <w:rPr>
          <w:lang w:bidi="ar-EG"/>
        </w:rPr>
        <w:t xml:space="preserve"> you can set </w:t>
      </w:r>
      <w:proofErr w:type="spellStart"/>
      <w:r w:rsidRPr="00700F21">
        <w:rPr>
          <w:lang w:bidi="ar-EG"/>
        </w:rPr>
        <w:t>numberOfLoops</w:t>
      </w:r>
      <w:proofErr w:type="spellEnd"/>
      <w:r w:rsidRPr="00700F21">
        <w:rPr>
          <w:lang w:bidi="ar-EG"/>
        </w:rPr>
        <w:t xml:space="preserve"> = 1 to generate single mode [</w:t>
      </w:r>
      <w:r w:rsidRPr="00700F21">
        <w:rPr>
          <w:lang w:bidi="ar-EG"/>
        </w:rPr>
        <w:t>Excitation</w:t>
      </w:r>
      <w:r w:rsidRPr="00700F21">
        <w:rPr>
          <w:lang w:bidi="ar-EG"/>
        </w:rPr>
        <w:t xml:space="preserve"> or Relaxation] only or = 2 to generate dual modes.</w:t>
      </w:r>
    </w:p>
    <w:p w14:paraId="0F108FA5" w14:textId="212952C5" w:rsidR="00700F21" w:rsidRDefault="00700F21">
      <w:pPr>
        <w:rPr>
          <w:lang w:bidi="ar-EG"/>
        </w:rPr>
      </w:pPr>
      <w:r>
        <w:rPr>
          <w:lang w:bidi="ar-EG"/>
        </w:rPr>
        <w:br w:type="page"/>
      </w:r>
    </w:p>
    <w:p w14:paraId="6EEFA27E" w14:textId="1A65DECD" w:rsidR="00700F21" w:rsidRDefault="00700F21" w:rsidP="00700F21">
      <w:pPr>
        <w:pStyle w:val="Heading2"/>
        <w:rPr>
          <w:lang w:bidi="ar-EG"/>
        </w:rPr>
      </w:pPr>
      <w:r>
        <w:rPr>
          <w:lang w:bidi="ar-EG"/>
        </w:rPr>
        <w:lastRenderedPageBreak/>
        <w:t xml:space="preserve">Python </w:t>
      </w:r>
      <w:r w:rsidR="00492474">
        <w:rPr>
          <w:lang w:bidi="ar-EG"/>
        </w:rPr>
        <w:t>C</w:t>
      </w:r>
      <w:r>
        <w:rPr>
          <w:lang w:bidi="ar-EG"/>
        </w:rPr>
        <w:t>ode:</w:t>
      </w:r>
    </w:p>
    <w:p w14:paraId="018008E1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import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numpy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as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np</w:t>
      </w:r>
    </w:p>
    <w:p w14:paraId="27E15A7C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import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imageio</w:t>
      </w:r>
      <w:proofErr w:type="spellEnd"/>
    </w:p>
    <w:p w14:paraId="0B590A1D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from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qutip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import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Bloch</w:t>
      </w:r>
    </w:p>
    <w:p w14:paraId="71E5A8F3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569CD6"/>
          <w:sz w:val="20"/>
          <w:lang w:eastAsia="en-US"/>
        </w:rPr>
        <w:t>def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proofErr w:type="spellStart"/>
      <w:r w:rsidRPr="00700F21">
        <w:rPr>
          <w:rFonts w:ascii="Consolas" w:eastAsia="Times New Roman" w:hAnsi="Consolas" w:cs="Times New Roman"/>
          <w:color w:val="DCDCAA"/>
          <w:sz w:val="20"/>
          <w:lang w:eastAsia="en-US"/>
        </w:rPr>
        <w:t>animate_</w:t>
      </w:r>
      <w:proofErr w:type="gramStart"/>
      <w:r w:rsidRPr="00700F21">
        <w:rPr>
          <w:rFonts w:ascii="Consolas" w:eastAsia="Times New Roman" w:hAnsi="Consolas" w:cs="Times New Roman"/>
          <w:color w:val="DCDCAA"/>
          <w:sz w:val="20"/>
          <w:lang w:eastAsia="en-US"/>
        </w:rPr>
        <w:t>bloch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</w:t>
      </w:r>
      <w:proofErr w:type="gramEnd"/>
      <w:r w:rsidRPr="00700F21">
        <w:rPr>
          <w:rFonts w:ascii="Consolas" w:eastAsia="Times New Roman" w:hAnsi="Consolas" w:cs="Times New Roman"/>
          <w:color w:val="9CDCFE"/>
          <w:sz w:val="20"/>
          <w:lang w:eastAsia="en-US"/>
        </w:rPr>
        <w:t>vectors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, </w:t>
      </w:r>
      <w:r w:rsidRPr="00700F21">
        <w:rPr>
          <w:rFonts w:ascii="Consolas" w:eastAsia="Times New Roman" w:hAnsi="Consolas" w:cs="Times New Roman"/>
          <w:color w:val="9CDCFE"/>
          <w:sz w:val="20"/>
          <w:lang w:eastAsia="en-US"/>
        </w:rPr>
        <w:t>duration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=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0.1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, </w:t>
      </w:r>
      <w:proofErr w:type="spellStart"/>
      <w:r w:rsidRPr="00700F21">
        <w:rPr>
          <w:rFonts w:ascii="Consolas" w:eastAsia="Times New Roman" w:hAnsi="Consolas" w:cs="Times New Roman"/>
          <w:color w:val="9CDCFE"/>
          <w:sz w:val="20"/>
          <w:lang w:eastAsia="en-US"/>
        </w:rPr>
        <w:t>save_all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=</w:t>
      </w:r>
      <w:r w:rsidRPr="00700F21">
        <w:rPr>
          <w:rFonts w:ascii="Consolas" w:eastAsia="Times New Roman" w:hAnsi="Consolas" w:cs="Times New Roman"/>
          <w:color w:val="569CD6"/>
          <w:sz w:val="20"/>
          <w:lang w:eastAsia="en-US"/>
        </w:rPr>
        <w:t>False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):</w:t>
      </w:r>
    </w:p>
    <w:p w14:paraId="128F737F" w14:textId="6A509141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numberOfLoops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1</w:t>
      </w:r>
    </w:p>
    <w:p w14:paraId="244E78B9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if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numberOfLoops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==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1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:</w:t>
      </w:r>
    </w:p>
    <w:p w14:paraId="717A23C6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maxAngle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2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*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</w:p>
    <w:p w14:paraId="75BB6993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</w:t>
      </w:r>
      <w:proofErr w:type="spellStart"/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elif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numberOfLoops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==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2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:</w:t>
      </w:r>
    </w:p>
    <w:p w14:paraId="31CE15FA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maxAngle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4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*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</w:p>
    <w:p w14:paraId="4A2DEF1D" w14:textId="0F21C6F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mode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1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</w:p>
    <w:p w14:paraId="5F3AF676" w14:textId="5DDF4462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omega =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/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6</w:t>
      </w:r>
    </w:p>
    <w:p w14:paraId="740DFF48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z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0</w:t>
      </w:r>
    </w:p>
    <w:p w14:paraId="58075501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sqAngle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=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/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2</w:t>
      </w:r>
    </w:p>
    <w:p w14:paraId="2C54FE47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a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5</w:t>
      </w:r>
    </w:p>
    <w:p w14:paraId="53ABA762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vectorM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= </w:t>
      </w:r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Bloch(</w:t>
      </w:r>
      <w:proofErr w:type="gram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)</w:t>
      </w:r>
    </w:p>
    <w:p w14:paraId="114BD04B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images</w:t>
      </w:r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=[</w:t>
      </w:r>
      <w:proofErr w:type="gram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]</w:t>
      </w:r>
    </w:p>
    <w:p w14:paraId="24828153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for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t </w:t>
      </w:r>
      <w:r w:rsidRPr="00700F21">
        <w:rPr>
          <w:rFonts w:ascii="Consolas" w:eastAsia="Times New Roman" w:hAnsi="Consolas" w:cs="Times New Roman"/>
          <w:color w:val="569CD6"/>
          <w:sz w:val="20"/>
          <w:lang w:eastAsia="en-US"/>
        </w:rPr>
        <w:t>in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</w:t>
      </w:r>
      <w:proofErr w:type="spellStart"/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np.arange</w:t>
      </w:r>
      <w:proofErr w:type="spellEnd"/>
      <w:proofErr w:type="gram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(omega,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maxAngle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,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0.1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):</w:t>
      </w:r>
    </w:p>
    <w:p w14:paraId="3DA809D8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if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mode ==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0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:</w:t>
      </w:r>
    </w:p>
    <w:p w14:paraId="728E8240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    z =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/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2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*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np.sin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(t</w:t>
      </w:r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/(</w:t>
      </w:r>
      <w:proofErr w:type="gramEnd"/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4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))</w:t>
      </w:r>
    </w:p>
    <w:p w14:paraId="6027C8D5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   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if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t ==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2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*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:</w:t>
      </w:r>
    </w:p>
    <w:p w14:paraId="71508FAF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        mode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1</w:t>
      </w:r>
    </w:p>
    <w:p w14:paraId="3AA51387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proofErr w:type="spellStart"/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elif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mode ==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1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:</w:t>
      </w:r>
    </w:p>
    <w:p w14:paraId="69EAEBB2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    z =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/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2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*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np.cos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(t</w:t>
      </w:r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/(</w:t>
      </w:r>
      <w:proofErr w:type="gramEnd"/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4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))</w:t>
      </w:r>
    </w:p>
    <w:p w14:paraId="7460FAB4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   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if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t ==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2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*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np.pi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:</w:t>
      </w:r>
    </w:p>
    <w:p w14:paraId="477ED2F0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        mode = 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0</w:t>
      </w:r>
    </w:p>
    <w:p w14:paraId="676F0B4A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else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:</w:t>
      </w:r>
    </w:p>
    <w:p w14:paraId="2A110860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    </w:t>
      </w:r>
      <w:r w:rsidRPr="00700F21">
        <w:rPr>
          <w:rFonts w:ascii="Consolas" w:eastAsia="Times New Roman" w:hAnsi="Consolas" w:cs="Times New Roman"/>
          <w:color w:val="C586C0"/>
          <w:sz w:val="20"/>
          <w:lang w:eastAsia="en-US"/>
        </w:rPr>
        <w:t>pass</w:t>
      </w:r>
    </w:p>
    <w:p w14:paraId="6A7B1354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vectorM.clear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()</w:t>
      </w:r>
    </w:p>
    <w:p w14:paraId="0EA17029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vectorM.add_vectors([np.sin(omega)*np.cos(t), np.sin(omega)*np.sin(t), np.cos(omega)])</w:t>
      </w:r>
    </w:p>
    <w:p w14:paraId="625884EC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vectorM.add_vectors([np.sin(z)*np.cos(a*t), np.sin(z)*np.sin(a*t), np.cos(z)])</w:t>
      </w:r>
    </w:p>
    <w:p w14:paraId="78F03C21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vectorM.add_vectors([np.sin(sqAngle)*np.cos(t), np.sin(sqAngle)*np.sin(t), np.cos(sqAngle)])</w:t>
      </w:r>
    </w:p>
    <w:p w14:paraId="333FBB7F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filename = </w:t>
      </w:r>
      <w:r w:rsidRPr="00700F21">
        <w:rPr>
          <w:rFonts w:ascii="Consolas" w:eastAsia="Times New Roman" w:hAnsi="Consolas" w:cs="Times New Roman"/>
          <w:color w:val="CE9178"/>
          <w:sz w:val="20"/>
          <w:lang w:eastAsia="en-US"/>
        </w:rPr>
        <w:t>'temp_file.png'</w:t>
      </w:r>
    </w:p>
    <w:p w14:paraId="2F08B434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vectorM.save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(filename)</w:t>
      </w:r>
    </w:p>
    <w:p w14:paraId="7BF60A26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    </w:t>
      </w:r>
      <w:proofErr w:type="spellStart"/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images.append</w:t>
      </w:r>
      <w:proofErr w:type="spellEnd"/>
      <w:proofErr w:type="gram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</w:t>
      </w: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imageio.imread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(filename))</w:t>
      </w:r>
    </w:p>
    <w:p w14:paraId="28F05D26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    </w:t>
      </w:r>
      <w:proofErr w:type="spellStart"/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imageio.mimsave</w:t>
      </w:r>
      <w:proofErr w:type="spellEnd"/>
      <w:proofErr w:type="gram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</w:t>
      </w:r>
      <w:r w:rsidRPr="00700F21">
        <w:rPr>
          <w:rFonts w:ascii="Consolas" w:eastAsia="Times New Roman" w:hAnsi="Consolas" w:cs="Times New Roman"/>
          <w:color w:val="CE9178"/>
          <w:sz w:val="20"/>
          <w:lang w:eastAsia="en-US"/>
        </w:rPr>
        <w:t>'bloch_anim.gif'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, images, </w:t>
      </w:r>
      <w:r w:rsidRPr="00700F21">
        <w:rPr>
          <w:rFonts w:ascii="Consolas" w:eastAsia="Times New Roman" w:hAnsi="Consolas" w:cs="Times New Roman"/>
          <w:color w:val="9CDCFE"/>
          <w:sz w:val="20"/>
          <w:lang w:eastAsia="en-US"/>
        </w:rPr>
        <w:t>duration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=duration)</w:t>
      </w:r>
    </w:p>
    <w:p w14:paraId="283252B3" w14:textId="77777777" w:rsidR="00700F21" w:rsidRPr="00700F21" w:rsidRDefault="00700F21" w:rsidP="0070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vectors = []</w:t>
      </w:r>
    </w:p>
    <w:p w14:paraId="28659803" w14:textId="5722C354" w:rsidR="00077997" w:rsidRPr="00700F21" w:rsidRDefault="00700F21" w:rsidP="0007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lang w:eastAsia="en-US"/>
        </w:rPr>
      </w:pPr>
      <w:proofErr w:type="spell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animate_</w:t>
      </w:r>
      <w:proofErr w:type="gramStart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bloch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(</w:t>
      </w:r>
      <w:proofErr w:type="gram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vectors, </w:t>
      </w:r>
      <w:r w:rsidRPr="00700F21">
        <w:rPr>
          <w:rFonts w:ascii="Consolas" w:eastAsia="Times New Roman" w:hAnsi="Consolas" w:cs="Times New Roman"/>
          <w:color w:val="9CDCFE"/>
          <w:sz w:val="20"/>
          <w:lang w:eastAsia="en-US"/>
        </w:rPr>
        <w:t>duration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=</w:t>
      </w:r>
      <w:r w:rsidRPr="00700F21">
        <w:rPr>
          <w:rFonts w:ascii="Consolas" w:eastAsia="Times New Roman" w:hAnsi="Consolas" w:cs="Times New Roman"/>
          <w:color w:val="B5CEA8"/>
          <w:sz w:val="20"/>
          <w:lang w:eastAsia="en-US"/>
        </w:rPr>
        <w:t>0.1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, </w:t>
      </w:r>
      <w:proofErr w:type="spellStart"/>
      <w:r w:rsidRPr="00700F21">
        <w:rPr>
          <w:rFonts w:ascii="Consolas" w:eastAsia="Times New Roman" w:hAnsi="Consolas" w:cs="Times New Roman"/>
          <w:color w:val="9CDCFE"/>
          <w:sz w:val="20"/>
          <w:lang w:eastAsia="en-US"/>
        </w:rPr>
        <w:t>save_all</w:t>
      </w:r>
      <w:proofErr w:type="spellEnd"/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=</w:t>
      </w:r>
      <w:r w:rsidRPr="00700F21">
        <w:rPr>
          <w:rFonts w:ascii="Consolas" w:eastAsia="Times New Roman" w:hAnsi="Consolas" w:cs="Times New Roman"/>
          <w:color w:val="569CD6"/>
          <w:sz w:val="20"/>
          <w:lang w:eastAsia="en-US"/>
        </w:rPr>
        <w:t>False</w:t>
      </w:r>
      <w:r w:rsidRPr="00700F21">
        <w:rPr>
          <w:rFonts w:ascii="Consolas" w:eastAsia="Times New Roman" w:hAnsi="Consolas" w:cs="Times New Roman"/>
          <w:color w:val="D4D4D4"/>
          <w:sz w:val="20"/>
          <w:lang w:eastAsia="en-US"/>
        </w:rPr>
        <w:t>)</w:t>
      </w:r>
    </w:p>
    <w:p w14:paraId="4B0C88C4" w14:textId="23DECAD6" w:rsidR="00077997" w:rsidRDefault="00077997" w:rsidP="00077997">
      <w:pPr>
        <w:pStyle w:val="Heading2"/>
      </w:pPr>
      <w:r>
        <w:lastRenderedPageBreak/>
        <w:t>Images Generated from The Previous Code:</w:t>
      </w:r>
    </w:p>
    <w:tbl>
      <w:tblPr>
        <w:tblStyle w:val="Financial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4202"/>
      </w:tblGrid>
      <w:tr w:rsidR="00FC1344" w14:paraId="035B1E6C" w14:textId="77777777" w:rsidTr="00FC1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20B986B4" w14:textId="103F894E" w:rsidR="007B62EB" w:rsidRDefault="00FC1344" w:rsidP="007B62EB">
            <w:pPr>
              <w:rPr>
                <w:lang w:bidi="ar-EG"/>
              </w:rPr>
            </w:pPr>
            <w:r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833027" wp14:editId="3BFD3C04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2134235</wp:posOffset>
                      </wp:positionV>
                      <wp:extent cx="1630680" cy="243840"/>
                      <wp:effectExtent l="0" t="0" r="762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68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4504E" w14:textId="319911F5" w:rsidR="00FC1344" w:rsidRDefault="00FC1344">
                                  <w:r w:rsidRPr="00FC1344">
                                    <w:t xml:space="preserve">M vector </w:t>
                                  </w:r>
                                  <w:r>
                                    <w:t>on precession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33027" id="Text Box 11" o:spid="_x0000_s1027" type="#_x0000_t202" style="position:absolute;margin-left:28.8pt;margin-top:168.05pt;width:128.4pt;height:19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" filled="f" stroked="f" strokeweight=".5pt">
                      <v:textbox style="mso-fit-shape-to-text:t" inset="0,0,0,0">
                        <w:txbxContent>
                          <w:p w14:paraId="5FF4504E" w14:textId="319911F5" w:rsidR="00FC1344" w:rsidRDefault="00FC1344">
                            <w:r w:rsidRPr="00FC1344">
                              <w:t xml:space="preserve">M vector </w:t>
                            </w:r>
                            <w:r>
                              <w:t>on precession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62EB" w:rsidRPr="007B62EB">
              <w:rPr>
                <w:lang w:bidi="ar-EG"/>
              </w:rPr>
              <w:drawing>
                <wp:inline distT="0" distB="0" distL="0" distR="0" wp14:anchorId="04F35217" wp14:editId="68F0AD65">
                  <wp:extent cx="2278638" cy="22860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3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2" w:type="dxa"/>
          </w:tcPr>
          <w:p w14:paraId="08717326" w14:textId="58AF2801" w:rsidR="007B62EB" w:rsidRDefault="007B62EB" w:rsidP="007B6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7B62EB">
              <w:rPr>
                <w:lang w:bidi="ar-EG"/>
              </w:rPr>
              <w:drawing>
                <wp:inline distT="0" distB="0" distL="0" distR="0" wp14:anchorId="529E8B33" wp14:editId="54C4208E">
                  <wp:extent cx="2235521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2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44" w14:paraId="14AF67BA" w14:textId="77777777" w:rsidTr="00FC1344">
        <w:tc>
          <w:tcPr>
            <w:tcW w:w="4202" w:type="dxa"/>
          </w:tcPr>
          <w:p w14:paraId="4B569FC9" w14:textId="178221DB" w:rsidR="007B62EB" w:rsidRPr="007B62EB" w:rsidRDefault="007B62EB" w:rsidP="007B62E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7B62EB">
              <w:rPr>
                <w:lang w:bidi="ar-EG"/>
              </w:rPr>
              <w:drawing>
                <wp:inline distT="0" distB="0" distL="0" distR="0" wp14:anchorId="02D40F42" wp14:editId="4AA461A4">
                  <wp:extent cx="228600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221" t="4796" r="6589" b="5668"/>
                          <a:stretch/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2" w:type="dxa"/>
          </w:tcPr>
          <w:p w14:paraId="553CB317" w14:textId="3C9B7959" w:rsidR="007B62EB" w:rsidRPr="007B62EB" w:rsidRDefault="00FC1344" w:rsidP="007B62EB">
            <w:pPr>
              <w:rPr>
                <w:lang w:bidi="ar-EG"/>
              </w:rPr>
            </w:pPr>
            <w:r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3258E9" wp14:editId="0A4CBF22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2174240</wp:posOffset>
                      </wp:positionV>
                      <wp:extent cx="1706880" cy="243840"/>
                      <wp:effectExtent l="0" t="0" r="7620" b="1524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688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DFE3A9" w14:textId="3E45A265" w:rsidR="00FC1344" w:rsidRDefault="00FC1344" w:rsidP="00FC1344">
                                  <w:pPr>
                                    <w:jc w:val="center"/>
                                  </w:pPr>
                                  <w:r>
                                    <w:t xml:space="preserve">X-Y </w:t>
                                  </w:r>
                                  <w:r w:rsidRPr="00FC1344">
                                    <w:t>Trajectory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3258E9" id="Text Box 15" o:spid="_x0000_s1028" type="#_x0000_t202" style="position:absolute;margin-left:23.3pt;margin-top:171.2pt;width:134.4pt;height:19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" filled="f" stroked="f" strokeweight=".5pt">
                      <v:textbox style="mso-fit-shape-to-text:t" inset="0,0,0,0">
                        <w:txbxContent>
                          <w:p w14:paraId="47DFE3A9" w14:textId="3E45A265" w:rsidR="00FC1344" w:rsidRDefault="00FC1344" w:rsidP="00FC1344">
                            <w:pPr>
                              <w:jc w:val="center"/>
                            </w:pPr>
                            <w:r>
                              <w:t xml:space="preserve">X-Y </w:t>
                            </w:r>
                            <w:r w:rsidRPr="00FC1344">
                              <w:t>Trajectory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1344">
              <w:rPr>
                <w:lang w:bidi="ar-EG"/>
              </w:rPr>
              <w:drawing>
                <wp:inline distT="0" distB="0" distL="0" distR="0" wp14:anchorId="7C97449D" wp14:editId="196DB5EC">
                  <wp:extent cx="2245507" cy="22860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507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44" w14:paraId="0357FDB6" w14:textId="77777777" w:rsidTr="00FC1344">
        <w:trPr>
          <w:trHeight w:val="3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4" w:type="dxa"/>
            <w:gridSpan w:val="2"/>
          </w:tcPr>
          <w:p w14:paraId="5D899CFA" w14:textId="76FBA2BB" w:rsidR="00492474" w:rsidRPr="00492474" w:rsidRDefault="00492474" w:rsidP="00492474">
            <w:pPr>
              <w:rPr>
                <w:bCs/>
                <w:lang w:bidi="ar-EG"/>
              </w:rPr>
            </w:pPr>
            <w:r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9EDE90" wp14:editId="3A1043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2365375</wp:posOffset>
                      </wp:positionV>
                      <wp:extent cx="5083175" cy="632460"/>
                      <wp:effectExtent l="0" t="0" r="22225" b="1524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3175" cy="632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2CC97" w14:textId="3D340C43" w:rsidR="00492474" w:rsidRDefault="00492474" w:rsidP="0049247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 w:rsidRPr="00492474">
                                    <w:rPr>
                                      <w:color w:val="549E39" w:themeColor="accent1"/>
                                    </w:rPr>
                                    <w:t>Green</w:t>
                                  </w:r>
                                  <w:r>
                                    <w:t>: M vector on Relaxation with 0/30deg angular frequency.</w:t>
                                  </w:r>
                                </w:p>
                                <w:p w14:paraId="6C7FC167" w14:textId="0B046D51" w:rsidR="00492474" w:rsidRDefault="00492474" w:rsidP="0049247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 w:rsidRPr="00492474">
                                    <w:rPr>
                                      <w:color w:val="939F27" w:themeColor="accent3" w:themeShade="BF"/>
                                    </w:rPr>
                                    <w:t>Orange</w:t>
                                  </w:r>
                                  <w:r>
                                    <w:t>: M vector on Excitation/Relaxation with B.</w:t>
                                  </w:r>
                                </w:p>
                                <w:p w14:paraId="5464E64E" w14:textId="3E7D45CC" w:rsidR="00492474" w:rsidRDefault="00492474" w:rsidP="0049247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 w:rsidRPr="00492474">
                                    <w:rPr>
                                      <w:color w:val="0070C0"/>
                                    </w:rPr>
                                    <w:t>Blue</w:t>
                                  </w:r>
                                  <w:r>
                                    <w:t>: M vector on Excitation with 90deg with Z vector.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EDE90" id="Text Box 16" o:spid="_x0000_s1029" type="#_x0000_t202" style="position:absolute;margin-left:0;margin-top:186.25pt;width:400.25pt;height:49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" filled="f" strokeweight=".5pt">
                      <v:textbox inset="0,0,0,0">
                        <w:txbxContent>
                          <w:p w14:paraId="7D52CC97" w14:textId="3D340C43" w:rsidR="00492474" w:rsidRDefault="00492474" w:rsidP="0049247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492474">
                              <w:rPr>
                                <w:color w:val="549E39" w:themeColor="accent1"/>
                              </w:rPr>
                              <w:t>Green</w:t>
                            </w:r>
                            <w:r>
                              <w:t>: M vector on Relaxation with 0/30deg angular frequency.</w:t>
                            </w:r>
                          </w:p>
                          <w:p w14:paraId="6C7FC167" w14:textId="0B046D51" w:rsidR="00492474" w:rsidRDefault="00492474" w:rsidP="0049247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492474">
                              <w:rPr>
                                <w:color w:val="939F27" w:themeColor="accent3" w:themeShade="BF"/>
                              </w:rPr>
                              <w:t>Orange</w:t>
                            </w:r>
                            <w:r>
                              <w:t>: M vector on Excitation/Relaxation with B.</w:t>
                            </w:r>
                          </w:p>
                          <w:p w14:paraId="5464E64E" w14:textId="3E7D45CC" w:rsidR="00492474" w:rsidRDefault="00492474" w:rsidP="0049247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492474">
                              <w:rPr>
                                <w:color w:val="0070C0"/>
                              </w:rPr>
                              <w:t>Blue</w:t>
                            </w:r>
                            <w:r>
                              <w:t>: M vector on Excitation with 90deg with Z vector.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1344"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BAE5C6" wp14:editId="07137DB4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-187325</wp:posOffset>
                      </wp:positionV>
                      <wp:extent cx="1706880" cy="243840"/>
                      <wp:effectExtent l="0" t="0" r="7620" b="1524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688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4D6114" w14:textId="6E44DEBD" w:rsidR="00FC1344" w:rsidRDefault="00FC1344" w:rsidP="00FC1344">
                                  <w:r>
                                    <w:t>On Excitation/Relaxation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BAE5C6" id="Text Box 13" o:spid="_x0000_s1030" type="#_x0000_t202" style="position:absolute;margin-left:22.8pt;margin-top:-14.75pt;width:134.4pt;height:19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" filled="f" stroked="f" strokeweight=".5pt">
                      <v:textbox style="mso-fit-shape-to-text:t" inset="0,0,0,0">
                        <w:txbxContent>
                          <w:p w14:paraId="334D6114" w14:textId="6E44DEBD" w:rsidR="00FC1344" w:rsidRDefault="00FC1344" w:rsidP="00FC1344">
                            <w:r>
                              <w:t>On Excitation/Relaxation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1344" w:rsidRPr="00077997">
              <w:rPr>
                <w:lang w:bidi="ar-EG"/>
              </w:rPr>
              <w:drawing>
                <wp:anchor distT="0" distB="0" distL="114300" distR="114300" simplePos="0" relativeHeight="251677696" behindDoc="1" locked="0" layoutInCell="1" allowOverlap="1" wp14:anchorId="5A9B0A2A" wp14:editId="39182B79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67945</wp:posOffset>
                  </wp:positionV>
                  <wp:extent cx="4968875" cy="2080260"/>
                  <wp:effectExtent l="0" t="0" r="3175" b="0"/>
                  <wp:wrapTight wrapText="bothSides">
                    <wp:wrapPolygon edited="0">
                      <wp:start x="0" y="0"/>
                      <wp:lineTo x="0" y="21363"/>
                      <wp:lineTo x="21531" y="21363"/>
                      <wp:lineTo x="21531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1626"/>
                          <a:stretch/>
                        </pic:blipFill>
                        <pic:spPr bwMode="auto">
                          <a:xfrm>
                            <a:off x="0" y="0"/>
                            <a:ext cx="4968875" cy="208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1344">
              <w:rPr>
                <w:b w:val="0"/>
                <w:bCs/>
                <w:lang w:bidi="ar-EG"/>
              </w:rPr>
              <w:t>Attached with the report file GIFs animations for the previous</w:t>
            </w:r>
            <w:r>
              <w:rPr>
                <w:b w:val="0"/>
                <w:bCs/>
                <w:lang w:bidi="ar-EG"/>
              </w:rPr>
              <w:t xml:space="preserve"> images.</w:t>
            </w:r>
          </w:p>
        </w:tc>
      </w:tr>
    </w:tbl>
    <w:p w14:paraId="53A740AB" w14:textId="33FC74F5" w:rsidR="00077997" w:rsidRPr="00EB735B" w:rsidRDefault="00077997" w:rsidP="00077997">
      <w:pPr>
        <w:pStyle w:val="Heading1"/>
        <w:spacing w:before="0"/>
        <w:rPr>
          <w:rFonts w:hint="cs"/>
          <w:sz w:val="36"/>
          <w:szCs w:val="18"/>
          <w:rtl/>
          <w:lang w:bidi="ar-EG"/>
        </w:rPr>
      </w:pPr>
      <w:bookmarkStart w:id="2" w:name="_Toc37110519"/>
      <w:r>
        <w:rPr>
          <w:sz w:val="36"/>
          <w:szCs w:val="18"/>
        </w:rPr>
        <w:lastRenderedPageBreak/>
        <w:t>Image Components</w:t>
      </w:r>
      <w:bookmarkEnd w:id="2"/>
    </w:p>
    <w:p w14:paraId="2A50E54D" w14:textId="72BD3DAB" w:rsidR="00492474" w:rsidRDefault="00492474" w:rsidP="00492474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5888" behindDoc="0" locked="0" layoutInCell="1" allowOverlap="1" wp14:anchorId="586D6364" wp14:editId="4239D3A8">
            <wp:simplePos x="0" y="0"/>
            <wp:positionH relativeFrom="column">
              <wp:posOffset>2476500</wp:posOffset>
            </wp:positionH>
            <wp:positionV relativeFrom="paragraph">
              <wp:posOffset>534035</wp:posOffset>
            </wp:positionV>
            <wp:extent cx="2441448" cy="2441448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EG"/>
        </w:rPr>
        <w:drawing>
          <wp:anchor distT="0" distB="0" distL="114300" distR="114300" simplePos="0" relativeHeight="251684864" behindDoc="0" locked="0" layoutInCell="1" allowOverlap="1" wp14:anchorId="61C4032B" wp14:editId="371FED92">
            <wp:simplePos x="0" y="0"/>
            <wp:positionH relativeFrom="column">
              <wp:posOffset>-22860</wp:posOffset>
            </wp:positionH>
            <wp:positionV relativeFrom="paragraph">
              <wp:posOffset>528955</wp:posOffset>
            </wp:positionV>
            <wp:extent cx="2438400" cy="24384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2474">
        <w:rPr>
          <w:lang w:bidi="ar-EG"/>
        </w:rPr>
        <w:t xml:space="preserve">Here we use </w:t>
      </w:r>
      <w:r>
        <w:rPr>
          <w:lang w:bidi="ar-EG"/>
        </w:rPr>
        <w:t>magnitude</w:t>
      </w:r>
      <w:r w:rsidRPr="00492474">
        <w:rPr>
          <w:lang w:bidi="ar-EG"/>
        </w:rPr>
        <w:t xml:space="preserve">, </w:t>
      </w:r>
      <w:r w:rsidRPr="00492474">
        <w:rPr>
          <w:lang w:bidi="ar-EG"/>
        </w:rPr>
        <w:t>angle, real</w:t>
      </w:r>
      <w:r w:rsidRPr="00492474">
        <w:rPr>
          <w:lang w:bidi="ar-EG"/>
        </w:rPr>
        <w:t xml:space="preserve"> and imaginary to show each </w:t>
      </w:r>
      <w:r w:rsidRPr="00492474">
        <w:rPr>
          <w:lang w:bidi="ar-EG"/>
        </w:rPr>
        <w:t>Fourier</w:t>
      </w:r>
      <w:r>
        <w:rPr>
          <w:lang w:bidi="ar-EG"/>
        </w:rPr>
        <w:t xml:space="preserve"> </w:t>
      </w:r>
      <w:r w:rsidRPr="00492474">
        <w:rPr>
          <w:lang w:bidi="ar-EG"/>
        </w:rPr>
        <w:t xml:space="preserve">component in </w:t>
      </w:r>
      <w:proofErr w:type="spellStart"/>
      <w:r w:rsidRPr="00492474">
        <w:rPr>
          <w:lang w:bidi="ar-EG"/>
        </w:rPr>
        <w:t>Matplot</w:t>
      </w:r>
      <w:proofErr w:type="spellEnd"/>
      <w:r w:rsidRPr="00492474">
        <w:rPr>
          <w:lang w:bidi="ar-EG"/>
        </w:rPr>
        <w:t xml:space="preserve"> show</w:t>
      </w:r>
      <w:r>
        <w:rPr>
          <w:lang w:bidi="ar-EG"/>
        </w:rPr>
        <w:t>.</w:t>
      </w:r>
    </w:p>
    <w:p w14:paraId="37E7E767" w14:textId="14007683" w:rsidR="00492474" w:rsidRDefault="00492474" w:rsidP="00492474">
      <w:pPr>
        <w:rPr>
          <w:noProof/>
          <w:lang w:bidi="ar-EG"/>
        </w:rPr>
      </w:pPr>
    </w:p>
    <w:p w14:paraId="4FBB6248" w14:textId="77777777" w:rsidR="00492474" w:rsidRDefault="00492474" w:rsidP="00492474">
      <w:pPr>
        <w:rPr>
          <w:noProof/>
          <w:lang w:bidi="ar-EG"/>
        </w:rPr>
      </w:pPr>
    </w:p>
    <w:p w14:paraId="7D8C1F7A" w14:textId="146A40BE" w:rsidR="00492474" w:rsidRDefault="00492474" w:rsidP="00492474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6912" behindDoc="0" locked="0" layoutInCell="1" allowOverlap="1" wp14:anchorId="7CC28A1A" wp14:editId="51D5934E">
            <wp:simplePos x="0" y="0"/>
            <wp:positionH relativeFrom="column">
              <wp:posOffset>708660</wp:posOffset>
            </wp:positionH>
            <wp:positionV relativeFrom="paragraph">
              <wp:posOffset>1830705</wp:posOffset>
            </wp:positionV>
            <wp:extent cx="3461339" cy="4960620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96"/>
                    <a:stretch/>
                  </pic:blipFill>
                  <pic:spPr bwMode="auto">
                    <a:xfrm>
                      <a:off x="0" y="0"/>
                      <a:ext cx="3461339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F2672" w14:textId="4E56902F" w:rsidR="00492474" w:rsidRDefault="00492474" w:rsidP="00492474">
      <w:pPr>
        <w:rPr>
          <w:lang w:bidi="ar-EG"/>
        </w:rPr>
      </w:pPr>
    </w:p>
    <w:p w14:paraId="69E64A7E" w14:textId="2A136DFD" w:rsidR="00492474" w:rsidRDefault="00492474" w:rsidP="00492474">
      <w:pPr>
        <w:rPr>
          <w:lang w:bidi="ar-EG"/>
        </w:rPr>
      </w:pPr>
    </w:p>
    <w:p w14:paraId="466F4765" w14:textId="7F7AEDC9" w:rsidR="00492474" w:rsidRDefault="00492474" w:rsidP="00492474">
      <w:pPr>
        <w:rPr>
          <w:lang w:bidi="ar-EG"/>
        </w:rPr>
      </w:pPr>
    </w:p>
    <w:p w14:paraId="2A013108" w14:textId="1DECE5FE" w:rsidR="00492474" w:rsidRDefault="00492474" w:rsidP="00492474">
      <w:pPr>
        <w:rPr>
          <w:lang w:bidi="ar-EG"/>
        </w:rPr>
      </w:pPr>
    </w:p>
    <w:p w14:paraId="243FF5F3" w14:textId="794390DD" w:rsidR="00492474" w:rsidRDefault="00492474" w:rsidP="00492474">
      <w:pPr>
        <w:rPr>
          <w:lang w:bidi="ar-EG"/>
        </w:rPr>
      </w:pPr>
    </w:p>
    <w:p w14:paraId="28A50FF9" w14:textId="77777777" w:rsidR="0006299B" w:rsidRDefault="0006299B">
      <w:pPr>
        <w:rPr>
          <w:noProof/>
          <w:lang w:bidi="ar-EG"/>
        </w:rPr>
      </w:pPr>
    </w:p>
    <w:p w14:paraId="30196CFD" w14:textId="43EAFAD1" w:rsidR="00492474" w:rsidRDefault="0006299B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7936" behindDoc="0" locked="0" layoutInCell="1" allowOverlap="1" wp14:anchorId="11C7A341" wp14:editId="3720A87C">
            <wp:simplePos x="0" y="0"/>
            <wp:positionH relativeFrom="column">
              <wp:posOffset>2232660</wp:posOffset>
            </wp:positionH>
            <wp:positionV relativeFrom="paragraph">
              <wp:posOffset>2604770</wp:posOffset>
            </wp:positionV>
            <wp:extent cx="1981200" cy="1409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2" r="13388" b="2957"/>
                    <a:stretch/>
                  </pic:blipFill>
                  <pic:spPr bwMode="auto"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474">
        <w:rPr>
          <w:lang w:bidi="ar-EG"/>
        </w:rPr>
        <w:br w:type="page"/>
      </w:r>
    </w:p>
    <w:p w14:paraId="60E5E37D" w14:textId="77777777" w:rsidR="00492474" w:rsidRDefault="00492474" w:rsidP="00492474">
      <w:pPr>
        <w:pStyle w:val="Heading2"/>
        <w:rPr>
          <w:lang w:bidi="ar-EG"/>
        </w:rPr>
      </w:pPr>
      <w:r>
        <w:rPr>
          <w:lang w:bidi="ar-EG"/>
        </w:rPr>
        <w:lastRenderedPageBreak/>
        <w:t>Python Code:</w:t>
      </w:r>
    </w:p>
    <w:p w14:paraId="4A26AF7F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numpy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np</w:t>
      </w:r>
    </w:p>
    <w:p w14:paraId="49276517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cv2 </w:t>
      </w: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cv2 </w:t>
      </w: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cv</w:t>
      </w:r>
    </w:p>
    <w:p w14:paraId="075E07EA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matplotlib.pyplot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p</w:t>
      </w:r>
    </w:p>
    <w:p w14:paraId="3D624658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numpy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random</w:t>
      </w:r>
    </w:p>
    <w:p w14:paraId="7E31697E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9247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():</w:t>
      </w:r>
    </w:p>
    <w:p w14:paraId="48A90A92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img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cv.imread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'1.jpg'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49247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807705D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spectrum =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np.fft.fftshift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(np.fft.fft2(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img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</w:p>
    <w:p w14:paraId="706E53C8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p.subplot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321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391221B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p.imshow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img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49247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cmap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'gray'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1D648CB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p.title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'input image'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</w:p>
    <w:p w14:paraId="14B34534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p.subplot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322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C728AE0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p.imshow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 np.log(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np.abs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(spectrum)) , </w:t>
      </w:r>
      <w:proofErr w:type="spellStart"/>
      <w:r w:rsidRPr="0049247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cmap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'gray'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1467996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p.title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'Magnitude Spectrum'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</w:p>
    <w:p w14:paraId="57B32A89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p.subplot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323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F73A8B5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p.imshow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np.angle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(spectrum),</w:t>
      </w:r>
      <w:proofErr w:type="spellStart"/>
      <w:r w:rsidRPr="0049247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cmap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'gray'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31BE08C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p.title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'Phase Spectrum'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</w:p>
    <w:p w14:paraId="3F824EEC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p.subplot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324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51A9B70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p.imshow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np.real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(spectrum),</w:t>
      </w:r>
      <w:proofErr w:type="spellStart"/>
      <w:r w:rsidRPr="0049247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cmap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'gray'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8C9DA26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p.title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'real Spectrum'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</w:p>
    <w:p w14:paraId="22C2C211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p.subplot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325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49BCCFC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p.imshow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  </w:t>
      </w:r>
      <w:proofErr w:type="spell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np.imag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(spectrum),</w:t>
      </w:r>
      <w:proofErr w:type="spellStart"/>
      <w:r w:rsidRPr="0049247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cmap</w:t>
      </w:r>
      <w:proofErr w:type="spell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'gray'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813ABFA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p.title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'imaginary Spectrum'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</w:p>
    <w:p w14:paraId="75B953C8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p.show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09A21E64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z =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random.random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B74A637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p.ylabel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"Z axis"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5195530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p.xlabel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"Time"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7E5D7AC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p.plot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(z)</w:t>
      </w:r>
    </w:p>
    <w:p w14:paraId="378FB508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p.show</w:t>
      </w:r>
      <w:proofErr w:type="spellEnd"/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1F20BBB1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</w:p>
    <w:p w14:paraId="45CD293A" w14:textId="77777777" w:rsidR="00492474" w:rsidRPr="00492474" w:rsidRDefault="00492474" w:rsidP="0049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9247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__name__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49247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"__main__"</w:t>
      </w: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</w:p>
    <w:p w14:paraId="236C2494" w14:textId="15577DB7" w:rsidR="008C6524" w:rsidRDefault="00492474" w:rsidP="008C6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main(</w:t>
      </w:r>
      <w:proofErr w:type="gramEnd"/>
      <w:r w:rsidRPr="0049247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87E8C8D" w14:textId="6EAEACC3" w:rsidR="008C6524" w:rsidRDefault="008C6524" w:rsidP="008C6524">
      <w:pPr>
        <w:rPr>
          <w:lang w:eastAsia="en-US"/>
        </w:rPr>
      </w:pPr>
    </w:p>
    <w:p w14:paraId="0EF6762F" w14:textId="77777777" w:rsidR="008C6524" w:rsidRDefault="008C6524" w:rsidP="008C6524">
      <w:pPr>
        <w:rPr>
          <w:lang w:eastAsia="en-US"/>
        </w:rPr>
      </w:pPr>
    </w:p>
    <w:p w14:paraId="3E269B31" w14:textId="13070278" w:rsidR="008C6524" w:rsidRDefault="008C6524" w:rsidP="008C6524">
      <w:pPr>
        <w:rPr>
          <w:lang w:eastAsia="en-US"/>
        </w:rPr>
      </w:pPr>
      <w:r>
        <w:rPr>
          <w:lang w:eastAsia="en-US"/>
        </w:rPr>
        <w:t>The code, GIFs and files all uploaded on GitHub:</w:t>
      </w:r>
    </w:p>
    <w:p w14:paraId="1C3A33D2" w14:textId="31C72E1B" w:rsidR="00492474" w:rsidRPr="00B76164" w:rsidRDefault="008C6524" w:rsidP="00B7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sz w:val="40"/>
          <w:szCs w:val="32"/>
          <w:lang w:eastAsia="en-US"/>
        </w:rPr>
      </w:pPr>
      <w:hyperlink r:id="rId20" w:history="1">
        <w:r w:rsidRPr="00B76164">
          <w:rPr>
            <w:rStyle w:val="Hyperlink"/>
            <w:sz w:val="40"/>
            <w:szCs w:val="32"/>
          </w:rPr>
          <w:t>https://github.com/Abdolla25/MRI-Task_1</w:t>
        </w:r>
      </w:hyperlink>
    </w:p>
    <w:sectPr w:rsidR="00492474" w:rsidRPr="00B76164" w:rsidSect="00077997">
      <w:headerReference w:type="default" r:id="rId21"/>
      <w:pgSz w:w="12240" w:h="15840" w:code="1"/>
      <w:pgMar w:top="1080" w:right="720" w:bottom="2160" w:left="3096" w:header="432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70AC" w14:textId="77777777" w:rsidR="00285AC6" w:rsidRDefault="00285AC6">
      <w:pPr>
        <w:spacing w:after="0" w:line="240" w:lineRule="auto"/>
      </w:pPr>
      <w:r>
        <w:separator/>
      </w:r>
    </w:p>
    <w:p w14:paraId="69F142FC" w14:textId="77777777" w:rsidR="00285AC6" w:rsidRDefault="00285AC6"/>
    <w:p w14:paraId="67A3A8D8" w14:textId="77777777" w:rsidR="00285AC6" w:rsidRDefault="00285AC6"/>
  </w:endnote>
  <w:endnote w:type="continuationSeparator" w:id="0">
    <w:p w14:paraId="3BFDE121" w14:textId="77777777" w:rsidR="00285AC6" w:rsidRDefault="00285AC6">
      <w:pPr>
        <w:spacing w:after="0" w:line="240" w:lineRule="auto"/>
      </w:pPr>
      <w:r>
        <w:continuationSeparator/>
      </w:r>
    </w:p>
    <w:p w14:paraId="15B287C8" w14:textId="77777777" w:rsidR="00285AC6" w:rsidRDefault="00285AC6"/>
    <w:p w14:paraId="7D0FC07F" w14:textId="77777777" w:rsidR="00285AC6" w:rsidRDefault="00285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824B" w14:textId="77777777" w:rsidR="00285AC6" w:rsidRDefault="00285AC6">
      <w:pPr>
        <w:spacing w:after="0" w:line="240" w:lineRule="auto"/>
      </w:pPr>
      <w:r>
        <w:separator/>
      </w:r>
    </w:p>
    <w:p w14:paraId="084F4CBE" w14:textId="77777777" w:rsidR="00285AC6" w:rsidRDefault="00285AC6"/>
    <w:p w14:paraId="653FD22A" w14:textId="77777777" w:rsidR="00285AC6" w:rsidRDefault="00285AC6"/>
  </w:footnote>
  <w:footnote w:type="continuationSeparator" w:id="0">
    <w:p w14:paraId="14EAD546" w14:textId="77777777" w:rsidR="00285AC6" w:rsidRDefault="00285AC6">
      <w:pPr>
        <w:spacing w:after="0" w:line="240" w:lineRule="auto"/>
      </w:pPr>
      <w:r>
        <w:continuationSeparator/>
      </w:r>
    </w:p>
    <w:p w14:paraId="10049043" w14:textId="77777777" w:rsidR="00285AC6" w:rsidRDefault="00285AC6"/>
    <w:p w14:paraId="1A1F05CD" w14:textId="77777777" w:rsidR="00285AC6" w:rsidRDefault="00285A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3B0DDB" w14:paraId="0F95821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0930994" w14:textId="77777777" w:rsidR="003B0DDB" w:rsidRDefault="003B0DDB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53E35E10" w14:textId="77777777" w:rsidR="003B0DDB" w:rsidRDefault="003B0DDB"/>
      </w:tc>
      <w:tc>
        <w:tcPr>
          <w:tcW w:w="8424" w:type="dxa"/>
          <w:vAlign w:val="bottom"/>
        </w:tcPr>
        <w:p w14:paraId="549C69D9" w14:textId="77777777" w:rsidR="003B0DDB" w:rsidRDefault="00C43ED2">
          <w:pPr>
            <w:pStyle w:val="InfoHeading"/>
          </w:pPr>
          <w:r>
            <w:t>Table of Contents</w:t>
          </w:r>
        </w:p>
      </w:tc>
    </w:tr>
    <w:tr w:rsidR="003B0DDB" w14:paraId="61AD575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75ACD1DE" w14:textId="77777777" w:rsidR="003B0DDB" w:rsidRDefault="003B0DDB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01FC3B39" w14:textId="77777777" w:rsidR="003B0DDB" w:rsidRDefault="003B0DDB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447899B4" w14:textId="77777777" w:rsidR="003B0DDB" w:rsidRDefault="003B0DDB">
          <w:pPr>
            <w:pStyle w:val="Header"/>
          </w:pPr>
        </w:p>
      </w:tc>
    </w:tr>
  </w:tbl>
  <w:p w14:paraId="51FDC535" w14:textId="77777777" w:rsidR="003B0DDB" w:rsidRDefault="003B0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3B0DDB" w14:paraId="6A7E7F88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3CFDDB90" w14:textId="77777777" w:rsidR="003B0DDB" w:rsidRDefault="00C43ED2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71DD0817" w14:textId="77777777" w:rsidR="003B0DDB" w:rsidRDefault="003B0DDB"/>
      </w:tc>
      <w:tc>
        <w:tcPr>
          <w:tcW w:w="8424" w:type="dxa"/>
          <w:vAlign w:val="bottom"/>
        </w:tcPr>
        <w:p w14:paraId="478C3FF5" w14:textId="59AB8F8E" w:rsidR="003B0DDB" w:rsidRPr="00EB735B" w:rsidRDefault="00C43ED2">
          <w:pPr>
            <w:pStyle w:val="InfoHeading"/>
            <w:rPr>
              <w:sz w:val="32"/>
              <w:szCs w:val="18"/>
            </w:rPr>
          </w:pPr>
          <w:r w:rsidRPr="00EB735B">
            <w:rPr>
              <w:sz w:val="32"/>
              <w:szCs w:val="18"/>
            </w:rPr>
            <w:fldChar w:fldCharType="begin"/>
          </w:r>
          <w:r w:rsidRPr="00EB735B">
            <w:rPr>
              <w:sz w:val="32"/>
              <w:szCs w:val="18"/>
            </w:rPr>
            <w:instrText xml:space="preserve"> If </w:instrText>
          </w:r>
          <w:r w:rsidRPr="00EB735B">
            <w:rPr>
              <w:sz w:val="32"/>
              <w:szCs w:val="18"/>
            </w:rPr>
            <w:fldChar w:fldCharType="begin"/>
          </w:r>
          <w:r w:rsidRPr="00EB735B">
            <w:rPr>
              <w:sz w:val="32"/>
              <w:szCs w:val="18"/>
            </w:rPr>
            <w:instrText xml:space="preserve"> STYLEREF “Heading 1”  </w:instrText>
          </w:r>
          <w:r w:rsidR="00077997">
            <w:rPr>
              <w:sz w:val="32"/>
              <w:szCs w:val="18"/>
            </w:rPr>
            <w:fldChar w:fldCharType="separate"/>
          </w:r>
          <w:r w:rsidR="000C1F24">
            <w:rPr>
              <w:noProof/>
              <w:sz w:val="32"/>
              <w:szCs w:val="18"/>
            </w:rPr>
            <w:instrText>Image Components</w:instrText>
          </w:r>
          <w:r w:rsidRPr="00EB735B">
            <w:rPr>
              <w:noProof/>
              <w:sz w:val="32"/>
              <w:szCs w:val="18"/>
            </w:rPr>
            <w:fldChar w:fldCharType="end"/>
          </w:r>
          <w:r w:rsidRPr="00EB735B">
            <w:rPr>
              <w:sz w:val="32"/>
              <w:szCs w:val="18"/>
            </w:rPr>
            <w:instrText>&lt;&gt; “Error*” “</w:instrText>
          </w:r>
          <w:r w:rsidRPr="00EB735B">
            <w:rPr>
              <w:sz w:val="32"/>
              <w:szCs w:val="18"/>
            </w:rPr>
            <w:fldChar w:fldCharType="begin"/>
          </w:r>
          <w:r w:rsidRPr="00EB735B">
            <w:rPr>
              <w:sz w:val="32"/>
              <w:szCs w:val="18"/>
            </w:rPr>
            <w:instrText xml:space="preserve"> STYLEREF “Heading 1” </w:instrText>
          </w:r>
          <w:r w:rsidR="00077997">
            <w:rPr>
              <w:sz w:val="32"/>
              <w:szCs w:val="18"/>
            </w:rPr>
            <w:fldChar w:fldCharType="separate"/>
          </w:r>
          <w:r w:rsidR="000C1F24">
            <w:rPr>
              <w:noProof/>
              <w:sz w:val="32"/>
              <w:szCs w:val="18"/>
            </w:rPr>
            <w:instrText>Image Components</w:instrText>
          </w:r>
          <w:r w:rsidRPr="00EB735B">
            <w:rPr>
              <w:noProof/>
              <w:sz w:val="32"/>
              <w:szCs w:val="18"/>
            </w:rPr>
            <w:fldChar w:fldCharType="end"/>
          </w:r>
          <w:r w:rsidRPr="00EB735B">
            <w:rPr>
              <w:sz w:val="32"/>
              <w:szCs w:val="18"/>
            </w:rPr>
            <w:instrText xml:space="preserve"> </w:instrText>
          </w:r>
          <w:r w:rsidRPr="00EB735B">
            <w:rPr>
              <w:sz w:val="32"/>
              <w:szCs w:val="18"/>
            </w:rPr>
            <w:fldChar w:fldCharType="separate"/>
          </w:r>
          <w:r w:rsidR="000C1F24">
            <w:rPr>
              <w:noProof/>
              <w:sz w:val="32"/>
              <w:szCs w:val="18"/>
            </w:rPr>
            <w:t>Image Components</w:t>
          </w:r>
          <w:r w:rsidR="000C1F24" w:rsidRPr="00EB735B">
            <w:rPr>
              <w:noProof/>
              <w:sz w:val="32"/>
              <w:szCs w:val="18"/>
            </w:rPr>
            <w:t xml:space="preserve"> </w:t>
          </w:r>
          <w:r w:rsidRPr="00EB735B">
            <w:rPr>
              <w:sz w:val="32"/>
              <w:szCs w:val="18"/>
            </w:rPr>
            <w:fldChar w:fldCharType="end"/>
          </w:r>
        </w:p>
      </w:tc>
    </w:tr>
    <w:tr w:rsidR="003B0DDB" w14:paraId="2330079B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1EF62F8" w14:textId="77777777" w:rsidR="003B0DDB" w:rsidRDefault="003B0DDB">
          <w:pPr>
            <w:rPr>
              <w:sz w:val="10"/>
            </w:rPr>
          </w:pPr>
        </w:p>
      </w:tc>
      <w:tc>
        <w:tcPr>
          <w:tcW w:w="288" w:type="dxa"/>
        </w:tcPr>
        <w:p w14:paraId="27B4806A" w14:textId="77777777" w:rsidR="003B0DDB" w:rsidRDefault="003B0DDB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52AF1E73" w14:textId="77777777" w:rsidR="003B0DDB" w:rsidRDefault="003B0DDB">
          <w:pPr>
            <w:rPr>
              <w:sz w:val="10"/>
            </w:rPr>
          </w:pPr>
        </w:p>
      </w:tc>
    </w:tr>
  </w:tbl>
  <w:p w14:paraId="04A09962" w14:textId="77777777" w:rsidR="003B0DDB" w:rsidRDefault="003B0D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549E39" w:themeColor="accent1"/>
      </w:rPr>
    </w:lvl>
  </w:abstractNum>
  <w:abstractNum w:abstractNumId="1" w15:restartNumberingAfterBreak="0">
    <w:nsid w:val="05BB05D3"/>
    <w:multiLevelType w:val="hybridMultilevel"/>
    <w:tmpl w:val="530ED24C"/>
    <w:lvl w:ilvl="0" w:tplc="5BD8D0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74585"/>
    <w:multiLevelType w:val="hybridMultilevel"/>
    <w:tmpl w:val="51E6487E"/>
    <w:lvl w:ilvl="0" w:tplc="344CA6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49E39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549E39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549E39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549E39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2539BE"/>
    <w:multiLevelType w:val="hybridMultilevel"/>
    <w:tmpl w:val="012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717C9"/>
    <w:multiLevelType w:val="hybridMultilevel"/>
    <w:tmpl w:val="4CAC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87712"/>
    <w:multiLevelType w:val="hybridMultilevel"/>
    <w:tmpl w:val="58B0F108"/>
    <w:lvl w:ilvl="0" w:tplc="AEC0B2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F472B"/>
    <w:multiLevelType w:val="hybridMultilevel"/>
    <w:tmpl w:val="23D2A67C"/>
    <w:lvl w:ilvl="0" w:tplc="AEC0B2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A0B4B"/>
    <w:multiLevelType w:val="hybridMultilevel"/>
    <w:tmpl w:val="EDE29AF2"/>
    <w:lvl w:ilvl="0" w:tplc="AEC0B2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7"/>
  </w:num>
  <w:num w:numId="13">
    <w:abstractNumId w:val="8"/>
  </w:num>
  <w:num w:numId="14">
    <w:abstractNumId w:val="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5B"/>
    <w:rsid w:val="00033EAE"/>
    <w:rsid w:val="0006299B"/>
    <w:rsid w:val="00077997"/>
    <w:rsid w:val="000847DC"/>
    <w:rsid w:val="000C1F24"/>
    <w:rsid w:val="00101B6C"/>
    <w:rsid w:val="00285AC6"/>
    <w:rsid w:val="002E317B"/>
    <w:rsid w:val="003B0DDB"/>
    <w:rsid w:val="00426761"/>
    <w:rsid w:val="00492474"/>
    <w:rsid w:val="00496B70"/>
    <w:rsid w:val="004D762C"/>
    <w:rsid w:val="00700F21"/>
    <w:rsid w:val="00701EBA"/>
    <w:rsid w:val="0079165C"/>
    <w:rsid w:val="007B62EB"/>
    <w:rsid w:val="00811286"/>
    <w:rsid w:val="008C6524"/>
    <w:rsid w:val="008D0A5B"/>
    <w:rsid w:val="00A635CC"/>
    <w:rsid w:val="00B76164"/>
    <w:rsid w:val="00C43ED2"/>
    <w:rsid w:val="00C6099C"/>
    <w:rsid w:val="00EA1A8F"/>
    <w:rsid w:val="00EB735B"/>
    <w:rsid w:val="00F71498"/>
    <w:rsid w:val="00F73E76"/>
    <w:rsid w:val="00F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595EC6"/>
  <w15:docId w15:val="{732E8D8B-DAEE-4618-92E8-07B477EA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286"/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01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549E39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549E39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549E39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549E39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549E39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549E39" w:themeColor="accent1"/>
      <w:kern w:val="20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549E39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549E39" w:themeColor="accent1"/>
      <w:sz w:val="36"/>
    </w:rPr>
  </w:style>
  <w:style w:type="character" w:customStyle="1" w:styleId="Heading3Char">
    <w:name w:val="Heading 3 Char"/>
    <w:basedOn w:val="DefaultParagraphFont"/>
    <w:link w:val="Heading3"/>
    <w:uiPriority w:val="1"/>
    <w:rsid w:val="00701EBA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EBA"/>
    <w:pPr>
      <w:spacing w:after="160" w:line="276" w:lineRule="auto"/>
      <w:ind w:left="720"/>
      <w:contextualSpacing/>
    </w:pPr>
    <w:rPr>
      <w:rFonts w:asciiTheme="majorBidi" w:eastAsiaTheme="minorEastAsia" w:hAnsiTheme="majorBidi"/>
      <w:color w:val="auto"/>
      <w:szCs w:val="28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344"/>
    <w:pPr>
      <w:spacing w:after="200" w:line="240" w:lineRule="auto"/>
    </w:pPr>
    <w:rPr>
      <w:i/>
      <w:iCs/>
      <w:color w:val="455F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github.com/Abdolla25/MRI-Task_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0355449D2E41B389F31C72DF776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A3376-408A-4617-8213-3A19E33174CE}"/>
      </w:docPartPr>
      <w:docPartBody>
        <w:p w:rsidR="00B7410E" w:rsidRDefault="00BF3826">
          <w:pPr>
            <w:pStyle w:val="CB0355449D2E41B389F31C72DF776618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26"/>
    <w:rsid w:val="001E33DA"/>
    <w:rsid w:val="00B7410E"/>
    <w:rsid w:val="00B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754213E78F4FF4930588924B3B1317">
    <w:name w:val="0F754213E78F4FF4930588924B3B1317"/>
  </w:style>
  <w:style w:type="paragraph" w:customStyle="1" w:styleId="55B1D52FE0504820BE6EF21ECE032D6E">
    <w:name w:val="55B1D52FE0504820BE6EF21ECE032D6E"/>
  </w:style>
  <w:style w:type="paragraph" w:customStyle="1" w:styleId="AE0CCE44EF3044F9B8D5CBA9FBB8673A">
    <w:name w:val="AE0CCE44EF3044F9B8D5CBA9FBB8673A"/>
  </w:style>
  <w:style w:type="paragraph" w:customStyle="1" w:styleId="2CF65988EB274F95BAAFCA99E32194E4">
    <w:name w:val="2CF65988EB274F95BAAFCA99E32194E4"/>
  </w:style>
  <w:style w:type="paragraph" w:customStyle="1" w:styleId="7069FE29DAA44678B6C5BD2DB1160CCE">
    <w:name w:val="7069FE29DAA44678B6C5BD2DB1160CCE"/>
  </w:style>
  <w:style w:type="paragraph" w:customStyle="1" w:styleId="7DF41BDC901143C0B02F1C00B189BF09">
    <w:name w:val="7DF41BDC901143C0B02F1C00B189BF09"/>
  </w:style>
  <w:style w:type="paragraph" w:customStyle="1" w:styleId="F2C3E0F4749B43868B383CC456D21EE4">
    <w:name w:val="F2C3E0F4749B43868B383CC456D21E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BF4DD682D9D440D29A83C2986EE6A631">
    <w:name w:val="BF4DD682D9D440D29A83C2986EE6A631"/>
  </w:style>
  <w:style w:type="paragraph" w:customStyle="1" w:styleId="3B39AC9B44E34BE4B2228A144CE8449C">
    <w:name w:val="3B39AC9B44E34BE4B2228A144CE8449C"/>
  </w:style>
  <w:style w:type="paragraph" w:customStyle="1" w:styleId="2A7F61202C6A4C0EBC80CE29531485E5">
    <w:name w:val="2A7F61202C6A4C0EBC80CE29531485E5"/>
  </w:style>
  <w:style w:type="paragraph" w:customStyle="1" w:styleId="C57614C452CE48238E782ECAD0667147">
    <w:name w:val="C57614C452CE48238E782ECAD0667147"/>
  </w:style>
  <w:style w:type="paragraph" w:customStyle="1" w:styleId="4FE910447F664839BD444C3EFD4BF355">
    <w:name w:val="4FE910447F664839BD444C3EFD4BF355"/>
  </w:style>
  <w:style w:type="paragraph" w:customStyle="1" w:styleId="4BD2E8D7A3174CB887A3FB5FF2B48150">
    <w:name w:val="4BD2E8D7A3174CB887A3FB5FF2B48150"/>
  </w:style>
  <w:style w:type="paragraph" w:customStyle="1" w:styleId="7FD07334F99640E6A31C0BB440DC6D6A">
    <w:name w:val="7FD07334F99640E6A31C0BB440DC6D6A"/>
  </w:style>
  <w:style w:type="paragraph" w:customStyle="1" w:styleId="6E487669D514499AB3D5FDCC5AEC83E4">
    <w:name w:val="6E487669D514499AB3D5FDCC5AEC83E4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A61635D1D9D24791A75FD804F38E622D">
    <w:name w:val="A61635D1D9D24791A75FD804F38E622D"/>
  </w:style>
  <w:style w:type="paragraph" w:customStyle="1" w:styleId="11571ADAEA3A4904BA4044F2E7F23F6F">
    <w:name w:val="11571ADAEA3A4904BA4044F2E7F23F6F"/>
  </w:style>
  <w:style w:type="paragraph" w:customStyle="1" w:styleId="CD03D3D07BD74227AA3CE4C9071AA68E">
    <w:name w:val="CD03D3D07BD74227AA3CE4C9071AA68E"/>
  </w:style>
  <w:style w:type="paragraph" w:customStyle="1" w:styleId="D2C03D6ABC474291A819157779341BD8">
    <w:name w:val="D2C03D6ABC474291A819157779341BD8"/>
  </w:style>
  <w:style w:type="paragraph" w:customStyle="1" w:styleId="F0B445C585CF4F0F8AC03AFA5BD73B09">
    <w:name w:val="F0B445C585CF4F0F8AC03AFA5BD73B09"/>
  </w:style>
  <w:style w:type="paragraph" w:customStyle="1" w:styleId="F2ABDB71292C403EBDA2FD357132AC39">
    <w:name w:val="F2ABDB71292C403EBDA2FD357132AC39"/>
  </w:style>
  <w:style w:type="paragraph" w:customStyle="1" w:styleId="CF9B482B8F984D93A3C43655092ECF73">
    <w:name w:val="CF9B482B8F984D93A3C43655092ECF73"/>
  </w:style>
  <w:style w:type="paragraph" w:customStyle="1" w:styleId="46FBCDFEEE954690952474A5AD40821E">
    <w:name w:val="46FBCDFEEE954690952474A5AD40821E"/>
  </w:style>
  <w:style w:type="paragraph" w:customStyle="1" w:styleId="CB0355449D2E41B389F31C72DF776618">
    <w:name w:val="CB0355449D2E41B389F31C72DF776618"/>
  </w:style>
  <w:style w:type="paragraph" w:customStyle="1" w:styleId="31C7527A2FDE43B58DC9E4DD9B0896E1">
    <w:name w:val="31C7527A2FDE43B58DC9E4DD9B0896E1"/>
  </w:style>
  <w:style w:type="paragraph" w:customStyle="1" w:styleId="21D9BE4387C649BA87D8A208E9657532">
    <w:name w:val="21D9BE4387C649BA87D8A208E9657532"/>
  </w:style>
  <w:style w:type="paragraph" w:customStyle="1" w:styleId="BC78AC3EAAF54FEBB0336528A4DA5347">
    <w:name w:val="BC78AC3EAAF54FEBB0336528A4DA5347"/>
    <w:rsid w:val="00B741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Abdulla Ahmed Ali Zahran     | Sec:2     | Bn:5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93EBAE-A695-4A3B-B8E0-F4F20DA8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132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MRI Task #1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MRI Task #1</dc:title>
  <dc:creator>Abdulla Zahran</dc:creator>
  <cp:keywords/>
  <cp:lastModifiedBy>Abdulla Zahran</cp:lastModifiedBy>
  <cp:revision>16</cp:revision>
  <cp:lastPrinted>2020-04-06T22:08:00Z</cp:lastPrinted>
  <dcterms:created xsi:type="dcterms:W3CDTF">2020-03-22T10:47:00Z</dcterms:created>
  <dcterms:modified xsi:type="dcterms:W3CDTF">2020-04-06T22:08:00Z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